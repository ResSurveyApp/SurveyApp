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E542" w14:textId="77777777" w:rsidR="001273C1" w:rsidRDefault="0028517E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A70FB14C9E3D4F93918085C0F9969D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 w:multiLine="1"/>
        </w:sdtPr>
        <w:sdtEndPr/>
        <w:sdtContent>
          <w:r w:rsidR="007D76FC">
            <w:t>ITH-Resilience</w:t>
          </w:r>
        </w:sdtContent>
      </w:sdt>
      <w:r w:rsidR="00C16778">
        <w:br/>
      </w:r>
      <w:r w:rsidR="007D76FC">
        <w:t>Survey APPLICATION</w:t>
      </w:r>
    </w:p>
    <w:p w14:paraId="3199F975" w14:textId="77777777" w:rsidR="001273C1" w:rsidRPr="000802EB" w:rsidRDefault="000802EB" w:rsidP="000802EB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0" w:name="_Toc5027444"/>
      <w:bookmarkStart w:id="1" w:name="_Toc8937001"/>
      <w:r w:rsidRPr="00093565">
        <w:rPr>
          <w:rFonts w:ascii="Times New Roman" w:hAnsi="Times New Roman" w:cs="Times New Roman"/>
          <w:sz w:val="32"/>
          <w:szCs w:val="32"/>
        </w:rPr>
        <w:t>Software</w:t>
      </w:r>
      <w:r w:rsidR="00DC1779">
        <w:rPr>
          <w:rFonts w:ascii="Times New Roman" w:hAnsi="Times New Roman" w:cs="Times New Roman"/>
          <w:sz w:val="32"/>
          <w:szCs w:val="32"/>
        </w:rPr>
        <w:t xml:space="preserve"> R</w:t>
      </w:r>
      <w:r w:rsidRPr="00093565">
        <w:rPr>
          <w:rFonts w:ascii="Times New Roman" w:hAnsi="Times New Roman" w:cs="Times New Roman"/>
          <w:sz w:val="32"/>
          <w:szCs w:val="32"/>
        </w:rPr>
        <w:t>equired</w:t>
      </w:r>
      <w:bookmarkEnd w:id="0"/>
      <w:bookmarkEnd w:id="1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03DE3C" w14:textId="77777777" w:rsidR="001273C1" w:rsidRDefault="001273C1">
      <w:pPr>
        <w:pStyle w:val="NoSpacing"/>
      </w:pPr>
    </w:p>
    <w:p w14:paraId="5E7190BE" w14:textId="77777777" w:rsidR="001273C1" w:rsidRDefault="0028517E" w:rsidP="00953238">
      <w:pPr>
        <w:spacing w:line="240" w:lineRule="auto"/>
      </w:pPr>
      <w:sdt>
        <w:sdtPr>
          <w:alias w:val="Your Company name:"/>
          <w:tag w:val="Your Company name:"/>
          <w:id w:val="-1319412129"/>
          <w:placeholder>
            <w:docPart w:val="95903E690A654C358D37C73ADF8767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76FC">
            <w:t>ITH-Resilience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-1101337332"/>
          <w:placeholder>
            <w:docPart w:val="2FE30B96EFAB4BFD85D1351CE592AC6D"/>
          </w:placeholder>
          <w:temporary/>
          <w:showingPlcHdr/>
        </w:sdtPr>
        <w:sdtEndPr/>
        <w:sdtContent>
          <w:r w:rsidR="00386778">
            <w:t>is pleased to submit this proposal for services to support</w:t>
          </w:r>
        </w:sdtContent>
      </w:sdt>
      <w:r w:rsidR="00386778">
        <w:t xml:space="preserve"> </w:t>
      </w:r>
      <w:sdt>
        <w:sdtPr>
          <w:alias w:val="Client name:"/>
          <w:tag w:val="Client name:"/>
          <w:id w:val="-1704244616"/>
          <w:placeholder>
            <w:docPart w:val="F6F38F8FDACE456F8A5F924AD7C85EE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802EB" w:rsidRPr="000802EB">
            <w:t>RESILIENCE</w:t>
          </w:r>
          <w:r w:rsidR="000802EB">
            <w:t xml:space="preserve"> </w:t>
          </w:r>
          <w:r w:rsidR="000802EB" w:rsidRPr="000802EB">
            <w:t>SURVEY APPLICATION</w:t>
          </w:r>
        </w:sdtContent>
      </w:sdt>
      <w:r w:rsidR="00C16778">
        <w:t xml:space="preserve"> </w:t>
      </w:r>
      <w:r w:rsidR="00901079" w:rsidRPr="00901079">
        <w:t>in achieving its goals for setting up &amp; running survey application from scratch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302F" w:rsidRPr="00042390" w14:paraId="5ABF904D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5CAA70F" w14:textId="77777777" w:rsidR="0038302F" w:rsidRPr="00042390" w:rsidRDefault="0038302F" w:rsidP="007939DF">
            <w:r w:rsidRPr="00042390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7B02256" wp14:editId="5B220878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5" name="Rectangle 3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36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B6154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sylggAAHE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HQMsylggAAHEoAAAOAAAAAAAAAAAAAAAAAC4CAABkcnMvZTJvRG9jLnhtbFBLAQIt&#10;ABQABgAIAAAAIQAF4gw92QAAAAMBAAAPAAAAAAAAAAAAAAAAAPAKAABkcnMvZG93bnJldi54bWxQ&#10;SwUGAAAAAAQABADzAAAA9gsAAAAA&#10;">
                      <v:rect id="Rectangle 3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" fillcolor="#5b9bd5 [3204]" stroked="f" strokeweight="0"/>
                      <v:shape id="Freeform 36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A77C2B8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Python</w:t>
            </w:r>
          </w:p>
          <w:p w14:paraId="2F75BF46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MongoDB</w:t>
            </w:r>
          </w:p>
          <w:p w14:paraId="53379D45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ReactJs</w:t>
            </w:r>
          </w:p>
          <w:p w14:paraId="17994CCA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Git</w:t>
            </w:r>
          </w:p>
          <w:p w14:paraId="6F23AA5C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8"/>
              </w:rPr>
            </w:pPr>
            <w:r w:rsidRPr="00042390">
              <w:rPr>
                <w:b/>
                <w:i w:val="0"/>
                <w:sz w:val="18"/>
              </w:rPr>
              <w:t>Nginx</w:t>
            </w:r>
          </w:p>
          <w:p w14:paraId="464B887A" w14:textId="77777777" w:rsidR="0038302F" w:rsidRPr="00042390" w:rsidRDefault="0038302F" w:rsidP="007939DF">
            <w:pPr>
              <w:pStyle w:val="TipText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42390">
              <w:rPr>
                <w:b/>
                <w:i w:val="0"/>
                <w:sz w:val="18"/>
              </w:rPr>
              <w:t>Uwsgi</w:t>
            </w:r>
          </w:p>
        </w:tc>
      </w:tr>
    </w:tbl>
    <w:p w14:paraId="020FCDF7" w14:textId="77777777" w:rsidR="00D3728D" w:rsidRPr="000802EB" w:rsidRDefault="00D3728D" w:rsidP="00953238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Requirements</w:t>
      </w:r>
    </w:p>
    <w:p w14:paraId="335D371A" w14:textId="77777777" w:rsidR="00D3728D" w:rsidRPr="00A707FF" w:rsidRDefault="00F31223" w:rsidP="00F31223">
      <w:pPr>
        <w:pStyle w:val="ListBullet"/>
        <w:spacing w:line="360" w:lineRule="auto"/>
        <w:rPr>
          <w:b/>
        </w:rPr>
      </w:pPr>
      <w:r w:rsidRPr="00A707FF">
        <w:rPr>
          <w:b/>
        </w:rPr>
        <w:t>RAM: 8-12 GB</w:t>
      </w:r>
    </w:p>
    <w:p w14:paraId="1A17A708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Disk: 80 GB</w:t>
      </w:r>
    </w:p>
    <w:p w14:paraId="186FAC6F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CPU: 4</w:t>
      </w:r>
    </w:p>
    <w:p w14:paraId="0F36DF97" w14:textId="77777777" w:rsidR="00F31223" w:rsidRPr="00A707FF" w:rsidRDefault="00F31223" w:rsidP="00F31223">
      <w:pPr>
        <w:pStyle w:val="ListBullet"/>
        <w:rPr>
          <w:b/>
        </w:rPr>
      </w:pPr>
      <w:r w:rsidRPr="00A707FF">
        <w:rPr>
          <w:b/>
        </w:rPr>
        <w:t>Internet accessibility with Proxy Enabled</w:t>
      </w:r>
    </w:p>
    <w:p w14:paraId="472C5F59" w14:textId="77777777" w:rsidR="00F31223" w:rsidRDefault="00F31223" w:rsidP="0028422E">
      <w:pPr>
        <w:pStyle w:val="ListBullet"/>
        <w:spacing w:line="240" w:lineRule="auto"/>
        <w:rPr>
          <w:b/>
        </w:rPr>
      </w:pPr>
      <w:r w:rsidRPr="00A707FF">
        <w:rPr>
          <w:b/>
        </w:rPr>
        <w:t>OS : RHEL</w:t>
      </w:r>
    </w:p>
    <w:p w14:paraId="0C52BBB7" w14:textId="77777777" w:rsidR="00AC13D9" w:rsidRPr="00313B93" w:rsidRDefault="00AC13D9" w:rsidP="0028422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3B93">
        <w:rPr>
          <w:rFonts w:ascii="Times New Roman" w:hAnsi="Times New Roman" w:cs="Times New Roman"/>
          <w:sz w:val="32"/>
          <w:szCs w:val="32"/>
        </w:rPr>
        <w:t>Key Components</w:t>
      </w:r>
    </w:p>
    <w:p w14:paraId="5CF821E9" w14:textId="77777777" w:rsidR="009445BE" w:rsidRDefault="00C0418D" w:rsidP="001122B9">
      <w:pPr>
        <w:pStyle w:val="ListBullet"/>
        <w:spacing w:line="360" w:lineRule="auto"/>
      </w:pPr>
      <w:r>
        <w:t>Front-end Webpages were designed and developed using React JS &amp; ChartJS</w:t>
      </w:r>
    </w:p>
    <w:p w14:paraId="3639DDF5" w14:textId="77777777" w:rsidR="00C0418D" w:rsidRDefault="00C0418D" w:rsidP="00C0418D">
      <w:pPr>
        <w:pStyle w:val="ListBullet"/>
      </w:pPr>
      <w:r>
        <w:t>Backend functionality &amp; API was developed using Python3</w:t>
      </w:r>
    </w:p>
    <w:p w14:paraId="6504D293" w14:textId="77777777" w:rsidR="00C0418D" w:rsidRDefault="00C0418D" w:rsidP="00C0418D">
      <w:pPr>
        <w:pStyle w:val="ListBullet"/>
      </w:pPr>
      <w:r>
        <w:t>MongoDB is served as Database engine with Free Data</w:t>
      </w:r>
    </w:p>
    <w:p w14:paraId="050F31B0" w14:textId="77777777" w:rsidR="00C0418D" w:rsidRDefault="00C0418D" w:rsidP="00C0418D">
      <w:pPr>
        <w:pStyle w:val="ListBullet"/>
      </w:pPr>
      <w:r>
        <w:t xml:space="preserve">The </w:t>
      </w:r>
      <w:r w:rsidR="002A3509">
        <w:t>UI</w:t>
      </w:r>
      <w:r>
        <w:t xml:space="preserve"> Application is hosted </w:t>
      </w:r>
      <w:r w:rsidR="0063652C">
        <w:t>on</w:t>
      </w:r>
      <w:r>
        <w:t xml:space="preserve"> nginx</w:t>
      </w:r>
    </w:p>
    <w:p w14:paraId="32F1F013" w14:textId="77777777" w:rsidR="00C0418D" w:rsidRDefault="00C0418D" w:rsidP="00C0418D">
      <w:pPr>
        <w:pStyle w:val="ListBullet"/>
      </w:pPr>
      <w:r>
        <w:t xml:space="preserve">The Backend application is hosted </w:t>
      </w:r>
      <w:r w:rsidR="0063652C">
        <w:t>on</w:t>
      </w:r>
      <w:r>
        <w:t xml:space="preserve"> uwsgi</w:t>
      </w:r>
    </w:p>
    <w:p w14:paraId="0693D928" w14:textId="77777777" w:rsidR="0063652C" w:rsidRDefault="0063652C" w:rsidP="00C0418D">
      <w:pPr>
        <w:pStyle w:val="ListBullet"/>
      </w:pPr>
      <w:r>
        <w:t>The complete integrated solution is required for running of the Survey application</w:t>
      </w:r>
    </w:p>
    <w:p w14:paraId="70FE753F" w14:textId="77777777" w:rsidR="001273C1" w:rsidRPr="00313B93" w:rsidRDefault="00711464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3B93">
        <w:rPr>
          <w:rFonts w:ascii="Times New Roman" w:hAnsi="Times New Roman" w:cs="Times New Roman"/>
          <w:sz w:val="32"/>
          <w:szCs w:val="32"/>
        </w:rPr>
        <w:t>Source Code</w:t>
      </w:r>
    </w:p>
    <w:p w14:paraId="6CE4E80C" w14:textId="77777777" w:rsidR="001273C1" w:rsidRDefault="009069AB" w:rsidP="009069AB">
      <w:pPr>
        <w:pStyle w:val="ListBullet"/>
        <w:numPr>
          <w:ilvl w:val="0"/>
          <w:numId w:val="0"/>
        </w:numPr>
        <w:ind w:left="432"/>
      </w:pPr>
      <w:r>
        <w:t xml:space="preserve">Latest Source code for UI &amp; Services have been checked into the below provided Repository. </w:t>
      </w:r>
    </w:p>
    <w:p w14:paraId="24A6FF6F" w14:textId="77777777" w:rsidR="009069AB" w:rsidRDefault="009069AB" w:rsidP="009069AB">
      <w:pPr>
        <w:pStyle w:val="ListBullet"/>
        <w:numPr>
          <w:ilvl w:val="0"/>
          <w:numId w:val="0"/>
        </w:numPr>
        <w:ind w:left="432"/>
      </w:pPr>
      <w:r>
        <w:t>Access the code with the provided credentials.</w:t>
      </w:r>
    </w:p>
    <w:tbl>
      <w:tblPr>
        <w:tblStyle w:val="TipTable"/>
        <w:tblpPr w:leftFromText="180" w:rightFromText="180" w:vertAnchor="text" w:horzAnchor="margin" w:tblpY="47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E421F1" w14:paraId="4EFEE212" w14:textId="77777777" w:rsidTr="00E42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5A20E88" w14:textId="77777777" w:rsidR="00E421F1" w:rsidRDefault="00E421F1" w:rsidP="00E421F1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3ABCB85" wp14:editId="30AB84A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0FB0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YQmQ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nvWYQmQgAAHEoAAAOAAAAAAAAAAAAAAAAAC4CAABkcnMvZTJvRG9jLnhtbFBL&#10;AQItABQABgAIAAAAIQAF4gw92QAAAAMBAAAPAAAAAAAAAAAAAAAAAPMKAABkcnMvZG93bnJldi54&#10;bWxQSwUGAAAAAAQABADzAAAA+Qs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143CA4" w14:textId="77777777" w:rsidR="00E421F1" w:rsidRPr="00E421F1" w:rsidRDefault="00E421F1" w:rsidP="0047004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iCs/>
                <w:color w:val="595959" w:themeColor="text1" w:themeTint="A6"/>
                <w:sz w:val="16"/>
                <w:szCs w:val="16"/>
              </w:rPr>
            </w:pPr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Github location </w:t>
            </w:r>
            <w:r w:rsidRPr="00E421F1"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sym w:font="Wingdings" w:char="F0E0"/>
            </w:r>
            <w:r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</w:t>
            </w:r>
            <w:r w:rsidRPr="00E421F1">
              <w:rPr>
                <w:rFonts w:ascii="Cambria" w:hAnsi="Cambria"/>
                <w:b/>
                <w:iCs/>
                <w:color w:val="595959" w:themeColor="text1" w:themeTint="A6"/>
                <w:sz w:val="20"/>
                <w:szCs w:val="16"/>
              </w:rPr>
              <w:t xml:space="preserve"> https://github.com/ResSurveyApp/SurveyApp</w:t>
            </w:r>
          </w:p>
          <w:p w14:paraId="14673320" w14:textId="77777777" w:rsidR="0033509D" w:rsidRPr="0033509D" w:rsidRDefault="0033509D" w:rsidP="00470042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33509D">
              <w:rPr>
                <w:b/>
                <w:i w:val="0"/>
              </w:rPr>
              <w:t>Username:  ResSurveyApp</w:t>
            </w:r>
          </w:p>
          <w:p w14:paraId="56211A68" w14:textId="77777777" w:rsidR="0033509D" w:rsidRDefault="0033509D" w:rsidP="007672B5">
            <w:pPr>
              <w:pStyle w:val="Tip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09D">
              <w:rPr>
                <w:b/>
                <w:i w:val="0"/>
              </w:rPr>
              <w:t xml:space="preserve">Password:  </w:t>
            </w:r>
            <w:r w:rsidR="00611796">
              <w:rPr>
                <w:b/>
                <w:i w:val="0"/>
              </w:rPr>
              <w:t xml:space="preserve">********   </w:t>
            </w:r>
            <w:r w:rsidR="00611796" w:rsidRPr="0033581C">
              <w:rPr>
                <w:b/>
                <w:i w:val="0"/>
                <w:highlight w:val="yellow"/>
              </w:rPr>
              <w:t xml:space="preserve">## password will be shared </w:t>
            </w:r>
            <w:r w:rsidR="007672B5" w:rsidRPr="0033581C">
              <w:rPr>
                <w:b/>
                <w:i w:val="0"/>
                <w:highlight w:val="yellow"/>
              </w:rPr>
              <w:t>through</w:t>
            </w:r>
            <w:r w:rsidR="00611796" w:rsidRPr="0033581C">
              <w:rPr>
                <w:b/>
                <w:i w:val="0"/>
                <w:highlight w:val="yellow"/>
              </w:rPr>
              <w:t xml:space="preserve"> one-one Mail</w:t>
            </w:r>
          </w:p>
        </w:tc>
      </w:tr>
    </w:tbl>
    <w:p w14:paraId="6BBEF699" w14:textId="77777777" w:rsidR="001273C1" w:rsidRPr="00E07091" w:rsidRDefault="00B86C65" w:rsidP="00E07091">
      <w:pPr>
        <w:pStyle w:val="Title"/>
        <w:rPr>
          <w:sz w:val="28"/>
        </w:rPr>
      </w:pPr>
      <w:r w:rsidRPr="00E07091">
        <w:rPr>
          <w:sz w:val="28"/>
        </w:rPr>
        <w:lastRenderedPageBreak/>
        <w:t>Installation &amp; CONFIGURATION</w:t>
      </w:r>
    </w:p>
    <w:p w14:paraId="18074C29" w14:textId="77777777" w:rsidR="003762EB" w:rsidRPr="003762EB" w:rsidRDefault="003762EB" w:rsidP="003762EB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4AF4FB0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B018F0B" w14:textId="77777777" w:rsidR="00386778" w:rsidRDefault="00386778" w:rsidP="007939DF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3FC8B1" wp14:editId="3E02FB2D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6E10D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qTkQ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cMD6k5EIAABsKAAADgAAAAAAAAAAAAAAAAAuAgAAZHJzL2Uyb0RvYy54bWxQSwECLQAUAAYA&#10;CAAAACEABeIMPdkAAAADAQAADwAAAAAAAAAAAAAAAADrCgAAZHJzL2Rvd25yZXYueG1sUEsFBgAA&#10;AAAEAAQA8wAAAPE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5b9bd5 [32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D98425" w14:textId="77777777" w:rsidR="00386778" w:rsidRPr="005B76FC" w:rsidRDefault="005B76FC" w:rsidP="007939D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76FC">
              <w:rPr>
                <w:b/>
                <w:sz w:val="18"/>
              </w:rPr>
              <w:t>This Section covers the Installation &amp; configuration of Various components and setup of the Survey application in RHEL instance.</w:t>
            </w:r>
          </w:p>
        </w:tc>
      </w:tr>
    </w:tbl>
    <w:p w14:paraId="04910163" w14:textId="77777777" w:rsidR="001273C1" w:rsidRDefault="001273C1">
      <w:pPr>
        <w:pStyle w:val="NoSpacing"/>
      </w:pPr>
    </w:p>
    <w:p w14:paraId="6B8FDFCB" w14:textId="77777777" w:rsidR="006677AC" w:rsidRDefault="006677AC" w:rsidP="00BD5495">
      <w:pPr>
        <w:pStyle w:val="Heading3"/>
      </w:pPr>
      <w:r w:rsidRPr="006677AC">
        <w:t>Source Code:</w:t>
      </w:r>
    </w:p>
    <w:p w14:paraId="73A9A91D" w14:textId="77777777" w:rsidR="009E48ED" w:rsidRDefault="009E48ED" w:rsidP="009A5D5F">
      <w:pPr>
        <w:pStyle w:val="ListBullet"/>
      </w:pPr>
      <w:r>
        <w:t>The entire setup process has to be done either by root or by any user which has highest sudo privileges. It is better to go with sudo user.</w:t>
      </w:r>
    </w:p>
    <w:p w14:paraId="4EC9BB1D" w14:textId="77777777" w:rsidR="00C64AAC" w:rsidRDefault="00C64AAC" w:rsidP="009A5D5F">
      <w:pPr>
        <w:pStyle w:val="ListBullet"/>
      </w:pPr>
      <w:r w:rsidRPr="00C64AAC">
        <w:t xml:space="preserve">To fetch the source code for UI &amp; Services, git client should be installed. Run the below command to get the GIT client installed </w:t>
      </w:r>
    </w:p>
    <w:p w14:paraId="2C1C31DC" w14:textId="77777777" w:rsidR="009E48ED" w:rsidRPr="009E48ED" w:rsidRDefault="009E48ED" w:rsidP="009E48ED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E48ED" w14:paraId="0481CF16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0B19518" w14:textId="77777777" w:rsidR="009E48ED" w:rsidRDefault="009E48ED" w:rsidP="007939DF"/>
        </w:tc>
        <w:tc>
          <w:tcPr>
            <w:tcW w:w="4692" w:type="pct"/>
          </w:tcPr>
          <w:p w14:paraId="47B1A132" w14:textId="77777777" w:rsidR="009E48ED" w:rsidRPr="005B76FC" w:rsidRDefault="009E48ED" w:rsidP="0097585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Pr="009E48ED">
              <w:rPr>
                <w:b/>
              </w:rPr>
              <w:t xml:space="preserve">sudo yum install </w:t>
            </w:r>
            <w:r w:rsidR="00975855">
              <w:rPr>
                <w:b/>
              </w:rPr>
              <w:t>git</w:t>
            </w:r>
            <w:r w:rsidR="006A6FF2">
              <w:rPr>
                <w:b/>
              </w:rPr>
              <w:t xml:space="preserve"> </w:t>
            </w:r>
            <w:r w:rsidR="003B00EA">
              <w:rPr>
                <w:b/>
              </w:rPr>
              <w:t xml:space="preserve"> </w:t>
            </w:r>
            <w:r w:rsidR="006A6FF2">
              <w:rPr>
                <w:b/>
              </w:rPr>
              <w:t>-y</w:t>
            </w:r>
          </w:p>
        </w:tc>
      </w:tr>
    </w:tbl>
    <w:p w14:paraId="02F24342" w14:textId="77777777" w:rsidR="009E48ED" w:rsidRPr="009E48ED" w:rsidRDefault="009E48ED" w:rsidP="009A5D5F">
      <w:pPr>
        <w:pStyle w:val="ListBullet"/>
        <w:numPr>
          <w:ilvl w:val="0"/>
          <w:numId w:val="0"/>
        </w:numPr>
        <w:ind w:left="432"/>
      </w:pPr>
    </w:p>
    <w:p w14:paraId="230ADA4C" w14:textId="77777777" w:rsidR="00C64AAC" w:rsidRDefault="009E48ED" w:rsidP="009A5D5F">
      <w:pPr>
        <w:pStyle w:val="ListBullet"/>
      </w:pPr>
      <w:r>
        <w:t>Create a temporary workspace folder and navigate to that folder and run the below commands to fetch the complete latest code of the project</w:t>
      </w:r>
    </w:p>
    <w:p w14:paraId="72656C9A" w14:textId="77777777" w:rsidR="00CA4298" w:rsidRDefault="00CA4298" w:rsidP="00CA4298">
      <w:pPr>
        <w:pStyle w:val="ListParagraph"/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CA4298" w14:paraId="6D473E82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8043C5E" w14:textId="77777777" w:rsidR="00CA4298" w:rsidRDefault="00CA4298" w:rsidP="007939DF"/>
        </w:tc>
        <w:tc>
          <w:tcPr>
            <w:tcW w:w="4692" w:type="pct"/>
          </w:tcPr>
          <w:p w14:paraId="604041DF" w14:textId="05F193C0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 xml:space="preserve">sudo </w:t>
            </w:r>
            <w:r w:rsidR="00AC5EAE">
              <w:rPr>
                <w:b/>
              </w:rPr>
              <w:t>cd /</w:t>
            </w:r>
            <w:bookmarkStart w:id="2" w:name="_GoBack"/>
            <w:bookmarkEnd w:id="2"/>
          </w:p>
          <w:p w14:paraId="65A278A7" w14:textId="6141C2C1" w:rsidR="00AC5EAE" w:rsidRDefault="00AC5EAE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 xml:space="preserve">sudo mkdir /apps </w:t>
            </w:r>
          </w:p>
          <w:p w14:paraId="1C2BDF75" w14:textId="38134C85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sudo chown -R &lt;current username&gt; &lt;directory&gt;</w:t>
            </w:r>
            <w:r>
              <w:rPr>
                <w:b/>
              </w:rPr>
              <w:t xml:space="preserve">  ## Changing workspace owner</w:t>
            </w:r>
          </w:p>
          <w:p w14:paraId="5A283E01" w14:textId="77777777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whoami</w:t>
            </w:r>
            <w:r>
              <w:rPr>
                <w:b/>
              </w:rPr>
              <w:t xml:space="preserve"> ### </w:t>
            </w:r>
            <w:r w:rsidRPr="00FE61F1">
              <w:rPr>
                <w:b/>
              </w:rPr>
              <w:t>to get the current username</w:t>
            </w:r>
          </w:p>
          <w:p w14:paraId="54DF9689" w14:textId="7D1405AC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 xml:space="preserve">sudo chown -R </w:t>
            </w:r>
            <w:r w:rsidR="00411E16">
              <w:rPr>
                <w:b/>
              </w:rPr>
              <w:t>&lt;current user from prev</w:t>
            </w:r>
            <w:r w:rsidR="00DC3026">
              <w:rPr>
                <w:b/>
              </w:rPr>
              <w:t>ious</w:t>
            </w:r>
            <w:r w:rsidR="00411E16">
              <w:rPr>
                <w:b/>
              </w:rPr>
              <w:t xml:space="preserve"> command&gt;</w:t>
            </w:r>
            <w:r w:rsidRPr="00FE61F1">
              <w:rPr>
                <w:b/>
              </w:rPr>
              <w:t xml:space="preserve"> /apps</w:t>
            </w:r>
          </w:p>
          <w:p w14:paraId="35A6EF8A" w14:textId="0B63E4DF" w:rsidR="00FE61F1" w:rsidRDefault="00FE61F1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>
              <w:rPr>
                <w:b/>
              </w:rPr>
              <w:t>mkdir –p /apps/workspace</w:t>
            </w:r>
          </w:p>
          <w:p w14:paraId="52233572" w14:textId="77777777" w:rsidR="00CA4298" w:rsidRDefault="00CA4298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</w:t>
            </w:r>
          </w:p>
          <w:p w14:paraId="0729AF6D" w14:textId="50C2E299" w:rsidR="00CA4298" w:rsidRDefault="00CA4298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git clone </w:t>
            </w:r>
            <w:hyperlink r:id="rId7" w:history="1">
              <w:r w:rsidR="00276509" w:rsidRPr="00CF2CF3">
                <w:rPr>
                  <w:rStyle w:val="Hyperlink"/>
                  <w:b/>
                </w:rPr>
                <w:t>https://github.com/ResSurveyApp/SurveyApp.git</w:t>
              </w:r>
            </w:hyperlink>
          </w:p>
          <w:p w14:paraId="05FA2C2D" w14:textId="77777777" w:rsidR="00276509" w:rsidRDefault="00276509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="00B91F21">
              <w:rPr>
                <w:b/>
              </w:rPr>
              <w:t>cd SurveyApp</w:t>
            </w:r>
          </w:p>
          <w:p w14:paraId="2BC630B4" w14:textId="7B1F564B" w:rsidR="00B91F21" w:rsidRPr="005B76FC" w:rsidRDefault="00B91F21" w:rsidP="00CA42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>
              <w:rPr>
                <w:b/>
              </w:rPr>
              <w:t>mv * ../</w:t>
            </w:r>
          </w:p>
        </w:tc>
      </w:tr>
    </w:tbl>
    <w:p w14:paraId="6135E840" w14:textId="77777777" w:rsidR="00CA4298" w:rsidRDefault="00CA4298" w:rsidP="00CA4298">
      <w:pPr>
        <w:pStyle w:val="ListParagraph"/>
      </w:pPr>
    </w:p>
    <w:p w14:paraId="6C1BD629" w14:textId="77777777" w:rsidR="001273C1" w:rsidRDefault="00117ED2" w:rsidP="00754E73">
      <w:pPr>
        <w:pStyle w:val="Heading3"/>
        <w:spacing w:line="480" w:lineRule="auto"/>
      </w:pPr>
      <w:r w:rsidRPr="00117ED2">
        <w:t>User Interface Setup:</w:t>
      </w:r>
    </w:p>
    <w:p w14:paraId="02F3C6DA" w14:textId="1BB237C7" w:rsidR="0036307B" w:rsidRDefault="0036307B" w:rsidP="0089467E">
      <w:pPr>
        <w:pStyle w:val="ListBullet"/>
      </w:pPr>
      <w:r>
        <w:t>Install Reactjs, npm (for building the UI code)</w:t>
      </w:r>
    </w:p>
    <w:p w14:paraId="6A3289B8" w14:textId="005AD7BE" w:rsidR="00BF76A6" w:rsidRDefault="0036307B" w:rsidP="00BF76A6">
      <w:pPr>
        <w:pStyle w:val="ListBullet"/>
      </w:pPr>
      <w:r>
        <w:t>Run the below commands to install the above mentioned software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6307B" w14:paraId="49E73F85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CF61F78" w14:textId="77777777" w:rsidR="0036307B" w:rsidRDefault="0036307B" w:rsidP="007939DF"/>
        </w:tc>
        <w:tc>
          <w:tcPr>
            <w:tcW w:w="4692" w:type="pct"/>
          </w:tcPr>
          <w:p w14:paraId="1503B298" w14:textId="130AC475" w:rsidR="009562B7" w:rsidRPr="005B76FC" w:rsidRDefault="0036307B" w:rsidP="009562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Pr="0036307B">
              <w:rPr>
                <w:b/>
              </w:rPr>
              <w:t>sudo yum install nodejs</w:t>
            </w:r>
            <w:r>
              <w:rPr>
                <w:b/>
              </w:rPr>
              <w:t xml:space="preserve"> -y</w:t>
            </w:r>
          </w:p>
        </w:tc>
      </w:tr>
    </w:tbl>
    <w:p w14:paraId="1F3869A9" w14:textId="77777777" w:rsidR="00353205" w:rsidRDefault="00353205" w:rsidP="00967727">
      <w:pPr>
        <w:pStyle w:val="ListBullet"/>
        <w:numPr>
          <w:ilvl w:val="0"/>
          <w:numId w:val="0"/>
        </w:numPr>
      </w:pPr>
    </w:p>
    <w:p w14:paraId="523A286C" w14:textId="77777777" w:rsidR="00353205" w:rsidRDefault="005F587D" w:rsidP="003850E2">
      <w:pPr>
        <w:pStyle w:val="ListBullet"/>
      </w:pPr>
      <w:r>
        <w:t>Once the missing dependencies were updated, run the below command to trigger the build &amp; install the dependencies.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F587D" w14:paraId="4BF225C8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2DA1A3" w14:textId="77777777" w:rsidR="005F587D" w:rsidRDefault="005F587D" w:rsidP="007939DF"/>
        </w:tc>
        <w:tc>
          <w:tcPr>
            <w:tcW w:w="4692" w:type="pct"/>
          </w:tcPr>
          <w:p w14:paraId="14797D76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/apps/workspace/UI</w:t>
            </w:r>
          </w:p>
          <w:p w14:paraId="13CED83C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 xml:space="preserve">$ npm install  </w:t>
            </w:r>
          </w:p>
          <w:p w14:paraId="014A2A67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### If you get this error </w:t>
            </w:r>
            <w:r w:rsidRPr="00967727">
              <w:rPr>
                <w:b/>
              </w:rPr>
              <w:sym w:font="Wingdings" w:char="F0E0"/>
            </w:r>
            <w:r>
              <w:rPr>
                <w:b/>
              </w:rPr>
              <w:t xml:space="preserve"> “</w:t>
            </w:r>
            <w:r w:rsidRPr="00967727">
              <w:rPr>
                <w:b/>
              </w:rPr>
              <w:t>Could not install from "node_modules/jspdf/file</w:t>
            </w:r>
            <w:r>
              <w:rPr>
                <w:b/>
              </w:rPr>
              <w:t>-</w:t>
            </w:r>
            <w:r w:rsidRPr="00967727">
              <w:rPr>
                <w:b/>
              </w:rPr>
              <w:t xml:space="preserve">saver@github:eligrey/FileSaver.js#e865e37af9f9947ddcced76b549e27dc45c1cb2e" as it does not contain a </w:t>
            </w:r>
            <w:r>
              <w:rPr>
                <w:b/>
              </w:rPr>
              <w:t xml:space="preserve">     </w:t>
            </w:r>
            <w:r w:rsidRPr="00967727">
              <w:rPr>
                <w:b/>
              </w:rPr>
              <w:t>package.json file.</w:t>
            </w:r>
            <w:r>
              <w:rPr>
                <w:b/>
              </w:rPr>
              <w:t>”.### Run below commands.</w:t>
            </w:r>
          </w:p>
          <w:p w14:paraId="1549522A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$ npm install jspdf</w:t>
            </w:r>
          </w:p>
          <w:p w14:paraId="38E1D732" w14:textId="77777777" w:rsidR="00C76800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$ npm install</w:t>
            </w:r>
          </w:p>
          <w:p w14:paraId="68ACE5A0" w14:textId="4B097883" w:rsidR="005F587D" w:rsidRPr="005B76FC" w:rsidRDefault="00C76800" w:rsidP="00C768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npm run build</w:t>
            </w:r>
          </w:p>
        </w:tc>
      </w:tr>
    </w:tbl>
    <w:p w14:paraId="23A050C2" w14:textId="77777777" w:rsidR="005F587D" w:rsidRDefault="005F587D" w:rsidP="005F587D">
      <w:pPr>
        <w:pStyle w:val="ListBullet"/>
        <w:numPr>
          <w:ilvl w:val="0"/>
          <w:numId w:val="0"/>
        </w:numPr>
        <w:ind w:left="432"/>
      </w:pPr>
    </w:p>
    <w:p w14:paraId="5846F9EB" w14:textId="77777777" w:rsidR="00A153E9" w:rsidRDefault="00A153E9" w:rsidP="00A153E9">
      <w:pPr>
        <w:pStyle w:val="ListBullet"/>
      </w:pPr>
      <w:r>
        <w:t xml:space="preserve">Now we have the latest UI built artifact folder generated in the same location. The output folder (artifact) is generated under </w:t>
      </w:r>
      <w:r w:rsidRPr="00A153E9">
        <w:rPr>
          <w:b/>
          <w:i/>
        </w:rPr>
        <w:t>build</w:t>
      </w:r>
      <w:r>
        <w:t xml:space="preserve"> folder</w:t>
      </w:r>
    </w:p>
    <w:p w14:paraId="1A7A38F9" w14:textId="77777777" w:rsidR="003850E2" w:rsidRPr="001D52DD" w:rsidRDefault="003850E2" w:rsidP="001D52DD"/>
    <w:p w14:paraId="5DE86AB1" w14:textId="77777777" w:rsidR="00117ED2" w:rsidRPr="00117ED2" w:rsidRDefault="00117ED2" w:rsidP="00AE6EBE">
      <w:pPr>
        <w:pStyle w:val="Heading3"/>
        <w:spacing w:line="480" w:lineRule="auto"/>
      </w:pPr>
      <w:r>
        <w:t xml:space="preserve">Service </w:t>
      </w:r>
      <w:r w:rsidRPr="0084272B">
        <w:rPr>
          <w:rStyle w:val="Heading3Char"/>
        </w:rPr>
        <w:t>API</w:t>
      </w:r>
      <w:r w:rsidRPr="00117ED2">
        <w:t xml:space="preserve"> Setup:</w:t>
      </w:r>
    </w:p>
    <w:p w14:paraId="3851F805" w14:textId="77777777" w:rsidR="00AE6EBE" w:rsidRDefault="00AE6EBE" w:rsidP="00AE6EBE">
      <w:pPr>
        <w:spacing w:line="240" w:lineRule="auto"/>
      </w:pPr>
      <w:r>
        <w:t>For the Service API part setup, we need to</w:t>
      </w:r>
      <w:r w:rsidR="006A6F62">
        <w:t xml:space="preserve"> :</w:t>
      </w:r>
    </w:p>
    <w:p w14:paraId="3BA4AAFD" w14:textId="77777777" w:rsidR="00AE6EBE" w:rsidRDefault="006A6F62" w:rsidP="00AE6EBE">
      <w:pPr>
        <w:pStyle w:val="ListParagraph"/>
        <w:numPr>
          <w:ilvl w:val="0"/>
          <w:numId w:val="23"/>
        </w:numPr>
      </w:pPr>
      <w:r>
        <w:t xml:space="preserve">Install </w:t>
      </w:r>
      <w:r w:rsidR="00AE6EBE">
        <w:t>Python</w:t>
      </w:r>
      <w:r w:rsidR="008517CE">
        <w:t>3</w:t>
      </w:r>
      <w:r w:rsidR="00AE6EBE">
        <w:t xml:space="preserve"> inside the application server</w:t>
      </w:r>
    </w:p>
    <w:p w14:paraId="37407737" w14:textId="77777777" w:rsidR="00AE6EBE" w:rsidRDefault="00AE6EBE" w:rsidP="00AE6EBE">
      <w:pPr>
        <w:pStyle w:val="ListParagraph"/>
        <w:numPr>
          <w:ilvl w:val="0"/>
          <w:numId w:val="23"/>
        </w:numPr>
      </w:pPr>
      <w:r>
        <w:t>Create Virtual environment inside the application server</w:t>
      </w:r>
    </w:p>
    <w:p w14:paraId="3F2A4183" w14:textId="77777777" w:rsidR="00AE6EBE" w:rsidRDefault="00AE6EBE" w:rsidP="00AE6EBE">
      <w:pPr>
        <w:pStyle w:val="ListParagraph"/>
        <w:numPr>
          <w:ilvl w:val="0"/>
          <w:numId w:val="23"/>
        </w:numPr>
      </w:pPr>
      <w:r>
        <w:t>Install Python</w:t>
      </w:r>
      <w:r w:rsidR="008517CE">
        <w:t>3</w:t>
      </w:r>
      <w:r>
        <w:t xml:space="preserve"> and other 45 supporting libraries inside the virtual environment.</w:t>
      </w:r>
    </w:p>
    <w:p w14:paraId="532011D6" w14:textId="77777777" w:rsidR="00E70DFD" w:rsidRDefault="00E70DFD" w:rsidP="00AE6EBE">
      <w:pPr>
        <w:pStyle w:val="ListParagraph"/>
        <w:numPr>
          <w:ilvl w:val="0"/>
          <w:numId w:val="23"/>
        </w:numPr>
      </w:pPr>
      <w:r>
        <w:t>Install uwsgi inside the application server to host the Backend Services</w:t>
      </w:r>
    </w:p>
    <w:p w14:paraId="10591104" w14:textId="77777777" w:rsidR="00917AA6" w:rsidRDefault="00917AA6" w:rsidP="00917AA6">
      <w:pPr>
        <w:pStyle w:val="ListBullet"/>
        <w:numPr>
          <w:ilvl w:val="0"/>
          <w:numId w:val="0"/>
        </w:numPr>
        <w:ind w:left="432"/>
      </w:pPr>
    </w:p>
    <w:p w14:paraId="43EE8ADD" w14:textId="77777777" w:rsidR="00917AA6" w:rsidRDefault="00917AA6" w:rsidP="00917AA6">
      <w:pPr>
        <w:pStyle w:val="ListBullet"/>
      </w:pPr>
      <w:r>
        <w:t>Usually Python comes by default with RHEL box, if python is not present in the server, Install Python3 by running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17AA6" w14:paraId="1AB8AF33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5213E8" w14:textId="77777777" w:rsidR="00917AA6" w:rsidRDefault="00917AA6" w:rsidP="007939DF"/>
        </w:tc>
        <w:tc>
          <w:tcPr>
            <w:tcW w:w="4692" w:type="pct"/>
          </w:tcPr>
          <w:p w14:paraId="053E51B3" w14:textId="487455D1" w:rsidR="0009779B" w:rsidRDefault="00917AA6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7AA6">
              <w:rPr>
                <w:b/>
              </w:rPr>
              <w:t>$</w:t>
            </w:r>
            <w:r w:rsidR="0009779B">
              <w:rPr>
                <w:b/>
              </w:rPr>
              <w:t xml:space="preserve"> sudo </w:t>
            </w:r>
            <w:r w:rsidR="0009779B" w:rsidRPr="0009779B">
              <w:rPr>
                <w:b/>
              </w:rPr>
              <w:t>yum -y install @development</w:t>
            </w:r>
            <w:r w:rsidRPr="00917AA6">
              <w:rPr>
                <w:b/>
              </w:rPr>
              <w:t xml:space="preserve"> </w:t>
            </w:r>
          </w:p>
          <w:p w14:paraId="3A52F35D" w14:textId="0A8A2E54" w:rsidR="00917AA6" w:rsidRDefault="0009779B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="00932185">
              <w:rPr>
                <w:b/>
              </w:rPr>
              <w:t xml:space="preserve">sudo yum </w:t>
            </w:r>
            <w:r w:rsidR="00482966">
              <w:rPr>
                <w:b/>
              </w:rPr>
              <w:t xml:space="preserve">-y </w:t>
            </w:r>
            <w:r w:rsidR="00932185">
              <w:rPr>
                <w:b/>
              </w:rPr>
              <w:t>install python3</w:t>
            </w:r>
          </w:p>
          <w:p w14:paraId="67D2BD65" w14:textId="2684E508" w:rsidR="003D726A" w:rsidRPr="005B76FC" w:rsidRDefault="003D726A" w:rsidP="00917AA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sudo </w:t>
            </w:r>
            <w:r w:rsidRPr="00891B5D">
              <w:rPr>
                <w:b/>
              </w:rPr>
              <w:t xml:space="preserve">yum </w:t>
            </w:r>
            <w:r w:rsidR="00482966">
              <w:rPr>
                <w:b/>
              </w:rPr>
              <w:t xml:space="preserve">-y </w:t>
            </w:r>
            <w:r w:rsidRPr="00891B5D">
              <w:rPr>
                <w:b/>
              </w:rPr>
              <w:t>install python3-devel</w:t>
            </w:r>
          </w:p>
        </w:tc>
      </w:tr>
    </w:tbl>
    <w:p w14:paraId="33768674" w14:textId="77777777" w:rsidR="00F976B9" w:rsidRDefault="00F976B9" w:rsidP="0085178C">
      <w:pPr>
        <w:pStyle w:val="ListBullet"/>
        <w:numPr>
          <w:ilvl w:val="0"/>
          <w:numId w:val="0"/>
        </w:numPr>
      </w:pPr>
    </w:p>
    <w:p w14:paraId="6510DCA4" w14:textId="77777777" w:rsidR="00917AA6" w:rsidRDefault="00546F5F" w:rsidP="00546F5F">
      <w:pPr>
        <w:pStyle w:val="ListBullet"/>
      </w:pPr>
      <w:r>
        <w:t>Now create a virtual environment in the server using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46F5F" w14:paraId="1A519216" w14:textId="77777777" w:rsidTr="007247A2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ED6AE0" w14:textId="77777777" w:rsidR="00546F5F" w:rsidRDefault="00546F5F" w:rsidP="007939DF"/>
        </w:tc>
        <w:tc>
          <w:tcPr>
            <w:tcW w:w="4692" w:type="pct"/>
          </w:tcPr>
          <w:p w14:paraId="5FE181D0" w14:textId="14D3F763" w:rsidR="0085178C" w:rsidRDefault="00546F5F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6F5F">
              <w:rPr>
                <w:b/>
              </w:rPr>
              <w:t xml:space="preserve">$ </w:t>
            </w:r>
            <w:r w:rsidR="0085178C">
              <w:rPr>
                <w:b/>
              </w:rPr>
              <w:t xml:space="preserve">sudo </w:t>
            </w:r>
            <w:r w:rsidRPr="00546F5F">
              <w:rPr>
                <w:b/>
              </w:rPr>
              <w:t xml:space="preserve">pip3 install </w:t>
            </w:r>
            <w:r w:rsidR="0085178C" w:rsidRPr="0085178C">
              <w:rPr>
                <w:b/>
              </w:rPr>
              <w:t>virtualenv</w:t>
            </w:r>
          </w:p>
          <w:p w14:paraId="22C65946" w14:textId="6A621A10" w:rsidR="0085178C" w:rsidRDefault="0085178C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cd /apps/workspace/SERVICES</w:t>
            </w:r>
          </w:p>
          <w:p w14:paraId="168BC6CA" w14:textId="003DE898" w:rsidR="00546F5F" w:rsidRDefault="00546F5F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6F5F">
              <w:rPr>
                <w:b/>
              </w:rPr>
              <w:t xml:space="preserve">$ </w:t>
            </w:r>
            <w:r w:rsidR="0085178C" w:rsidRPr="0085178C">
              <w:rPr>
                <w:b/>
              </w:rPr>
              <w:t xml:space="preserve">virtualenv -p python3 </w:t>
            </w:r>
            <w:r w:rsidR="0085178C">
              <w:rPr>
                <w:b/>
              </w:rPr>
              <w:t>venv</w:t>
            </w:r>
          </w:p>
          <w:p w14:paraId="591F2169" w14:textId="5FFB95BB" w:rsidR="007247A2" w:rsidRPr="005B76FC" w:rsidRDefault="007247A2" w:rsidP="00546F5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D069A02" w14:textId="77777777" w:rsidR="00546F5F" w:rsidRDefault="00546F5F" w:rsidP="00917AA6">
      <w:pPr>
        <w:pStyle w:val="ListBullet"/>
        <w:numPr>
          <w:ilvl w:val="0"/>
          <w:numId w:val="0"/>
        </w:numPr>
        <w:ind w:left="432"/>
      </w:pPr>
    </w:p>
    <w:p w14:paraId="214EF56D" w14:textId="77777777" w:rsidR="00917AA6" w:rsidRDefault="006C7424" w:rsidP="006C7424">
      <w:pPr>
        <w:pStyle w:val="ListBullet"/>
      </w:pPr>
      <w:r>
        <w:t xml:space="preserve">Provide the new </w:t>
      </w:r>
      <w:r w:rsidRPr="006C7424">
        <w:t>virtualname &amp; path which you wanted to create in the above command</w:t>
      </w:r>
    </w:p>
    <w:p w14:paraId="6D2A2100" w14:textId="77777777" w:rsidR="00422468" w:rsidRDefault="00422468" w:rsidP="006C7424">
      <w:pPr>
        <w:pStyle w:val="ListBullet"/>
      </w:pPr>
      <w:r>
        <w:t>Now activate the created virtual environment by below command: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422468" w14:paraId="72BF2404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40E501" w14:textId="77777777" w:rsidR="00422468" w:rsidRDefault="00422468" w:rsidP="007939DF"/>
        </w:tc>
        <w:tc>
          <w:tcPr>
            <w:tcW w:w="4692" w:type="pct"/>
          </w:tcPr>
          <w:p w14:paraId="489E0F56" w14:textId="452A7970" w:rsidR="00422468" w:rsidRPr="005B76FC" w:rsidRDefault="00BA7369" w:rsidP="00BA736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Pr="007247A2">
              <w:rPr>
                <w:b/>
              </w:rPr>
              <w:t>source venv/bin/activate</w:t>
            </w:r>
          </w:p>
        </w:tc>
      </w:tr>
    </w:tbl>
    <w:p w14:paraId="29D59C20" w14:textId="77777777" w:rsidR="00422468" w:rsidRDefault="00422468" w:rsidP="00422468">
      <w:pPr>
        <w:pStyle w:val="ListBullet"/>
        <w:numPr>
          <w:ilvl w:val="0"/>
          <w:numId w:val="0"/>
        </w:numPr>
        <w:ind w:left="432"/>
      </w:pPr>
    </w:p>
    <w:p w14:paraId="0948223D" w14:textId="77777777" w:rsidR="00BA7369" w:rsidRDefault="00422468" w:rsidP="00422468">
      <w:pPr>
        <w:pStyle w:val="ListBullet"/>
      </w:pPr>
      <w:r>
        <w:t xml:space="preserve">This will open a new session tty, now you are inside the newly created virtual environment. Install all the required </w:t>
      </w:r>
    </w:p>
    <w:p w14:paraId="02D3360B" w14:textId="4B2FF148" w:rsidR="00422468" w:rsidRDefault="00422468" w:rsidP="00422468">
      <w:pPr>
        <w:pStyle w:val="ListBullet"/>
      </w:pPr>
      <w:r>
        <w:t>dependent and supporting libraries by running the below commands: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891B5D" w14:paraId="4BC87AC0" w14:textId="77777777" w:rsidTr="0079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CD033B" w14:textId="77777777" w:rsidR="00891B5D" w:rsidRDefault="00891B5D" w:rsidP="007939DF"/>
        </w:tc>
        <w:tc>
          <w:tcPr>
            <w:tcW w:w="4692" w:type="pct"/>
          </w:tcPr>
          <w:p w14:paraId="107F411A" w14:textId="18C0CBA1" w:rsidR="00891B5D" w:rsidRDefault="00891B5D" w:rsidP="00891B5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</w:t>
            </w:r>
            <w:r w:rsidR="00BA7369">
              <w:rPr>
                <w:b/>
              </w:rPr>
              <w:t xml:space="preserve">  </w:t>
            </w:r>
            <w:r w:rsidRPr="00891B5D">
              <w:rPr>
                <w:b/>
              </w:rPr>
              <w:t>$ pip install -U -r requirements.txt</w:t>
            </w:r>
          </w:p>
          <w:p w14:paraId="7CF12FEC" w14:textId="0C876452" w:rsidR="005A4D41" w:rsidRPr="005B76FC" w:rsidRDefault="005A4D41" w:rsidP="005A4D4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$ </w:t>
            </w:r>
            <w:r w:rsidR="00BA7369">
              <w:rPr>
                <w:b/>
              </w:rPr>
              <w:t>deactivate</w:t>
            </w:r>
            <w:r>
              <w:rPr>
                <w:b/>
              </w:rPr>
              <w:t xml:space="preserve">  </w:t>
            </w:r>
            <w:r w:rsidRPr="005A4D41">
              <w:rPr>
                <w:b/>
                <w:i w:val="0"/>
                <w:highlight w:val="yellow"/>
              </w:rPr>
              <w:t>## to exit from the virtual environment</w:t>
            </w:r>
          </w:p>
        </w:tc>
      </w:tr>
    </w:tbl>
    <w:p w14:paraId="7B5ECDA9" w14:textId="755D9E5A" w:rsidR="004219F8" w:rsidRDefault="004219F8" w:rsidP="004219F8">
      <w:pPr>
        <w:pStyle w:val="Heading2"/>
      </w:pPr>
      <w:r>
        <w:t>Security Checks:</w:t>
      </w:r>
    </w:p>
    <w:p w14:paraId="2390DB42" w14:textId="77777777" w:rsidR="009A1F43" w:rsidRPr="009A1F43" w:rsidRDefault="009A1F43" w:rsidP="009A1F43"/>
    <w:p w14:paraId="064F88E1" w14:textId="79890C42" w:rsidR="004219F8" w:rsidRDefault="004219F8" w:rsidP="004219F8">
      <w:r>
        <w:t xml:space="preserve">To </w:t>
      </w:r>
      <w:r w:rsidR="000D59CF">
        <w:t>allow</w:t>
      </w:r>
      <w:r>
        <w:t xml:space="preserve"> all the </w:t>
      </w:r>
      <w:r w:rsidR="000D59CF">
        <w:t xml:space="preserve">applications in linux </w:t>
      </w:r>
      <w:r>
        <w:t>communicate internally. Please disable SELINUX.</w:t>
      </w:r>
    </w:p>
    <w:p w14:paraId="388FAC26" w14:textId="241B80B6" w:rsidR="009A1F43" w:rsidRDefault="004219F8" w:rsidP="009A1F43">
      <w:r>
        <w:t>Step1:</w:t>
      </w:r>
      <w:r w:rsidR="009A1F43">
        <w:t xml:space="preserve"> Execute below command.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D59CF" w14:paraId="5F4A3086" w14:textId="77777777" w:rsidTr="009D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F2F4876" w14:textId="77777777" w:rsidR="000D59CF" w:rsidRDefault="000D59CF" w:rsidP="009D3F85"/>
        </w:tc>
        <w:tc>
          <w:tcPr>
            <w:tcW w:w="4692" w:type="pct"/>
          </w:tcPr>
          <w:p w14:paraId="481B6DA5" w14:textId="4F739FBA" w:rsidR="000D59CF" w:rsidRPr="005B76FC" w:rsidRDefault="000D59CF" w:rsidP="009D3F8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Pr="000D59CF">
              <w:rPr>
                <w:b/>
              </w:rPr>
              <w:t>sudo sed -i --follow-symlinks 's/SELINUX=enforcing/SELINUX=disabled/g' /etc/sysconfig/selinux</w:t>
            </w:r>
          </w:p>
        </w:tc>
      </w:tr>
    </w:tbl>
    <w:p w14:paraId="08D91678" w14:textId="77777777" w:rsidR="000D59CF" w:rsidRDefault="000D59CF" w:rsidP="009A1F43"/>
    <w:p w14:paraId="11A9307C" w14:textId="61AB6F48" w:rsidR="009A1F43" w:rsidRDefault="009A1F43" w:rsidP="009A1F43">
      <w:r>
        <w:t xml:space="preserve">Step2: Restart VM. </w:t>
      </w:r>
    </w:p>
    <w:p w14:paraId="0B6CF2D1" w14:textId="24906A9B" w:rsidR="0014486E" w:rsidRPr="0014486E" w:rsidRDefault="006229F9" w:rsidP="004219F8">
      <w:pPr>
        <w:pStyle w:val="Heading2"/>
      </w:pPr>
      <w:r>
        <w:t>Mongo Installation</w:t>
      </w:r>
      <w:r w:rsidR="00512079">
        <w:t>:</w:t>
      </w:r>
    </w:p>
    <w:p w14:paraId="07A59CCB" w14:textId="777CCAD8" w:rsidR="00ED0336" w:rsidRDefault="00ED0336" w:rsidP="00ED0336"/>
    <w:p w14:paraId="097EBC07" w14:textId="277BDDCE" w:rsidR="00ED0336" w:rsidRDefault="00ED0336" w:rsidP="00ED0336">
      <w:r>
        <w:t>Step 1: copy a file from MongoDB/</w:t>
      </w:r>
      <w:r w:rsidRPr="00ED0336">
        <w:t xml:space="preserve">mongodb-org.repo file </w:t>
      </w:r>
      <w:r>
        <w:t xml:space="preserve">to </w:t>
      </w:r>
      <w:r>
        <w:rPr>
          <w:rFonts w:ascii="Courier New" w:hAnsi="Courier New" w:cs="Courier New"/>
          <w:color w:val="000000"/>
          <w:shd w:val="clear" w:color="auto" w:fill="FFFFFF"/>
        </w:rPr>
        <w:t>/etc/yum.repos.d/</w:t>
      </w:r>
      <w:r w:rsidRPr="00ED0336">
        <w:t xml:space="preserve"> </w:t>
      </w:r>
      <w:r>
        <w:t xml:space="preserve">so </w:t>
      </w:r>
      <w:r w:rsidRPr="00ED0336">
        <w:t>that you can install MongoDB directly using yum</w:t>
      </w:r>
      <w: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47CBF" w14:paraId="51303952" w14:textId="77777777" w:rsidTr="009D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BBC8D2" w14:textId="77777777" w:rsidR="00B47CBF" w:rsidRDefault="00B47CBF" w:rsidP="009D3F85"/>
        </w:tc>
        <w:tc>
          <w:tcPr>
            <w:tcW w:w="4692" w:type="pct"/>
          </w:tcPr>
          <w:p w14:paraId="0209E8AF" w14:textId="28448EFC" w:rsidR="00B47CBF" w:rsidRPr="005B76FC" w:rsidRDefault="00B47CBF" w:rsidP="009D3F8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sudo cp -r /apps/workspace/MongoDB/mongodb-org.repo /etc/yum.repos.d/</w:t>
            </w:r>
          </w:p>
        </w:tc>
      </w:tr>
    </w:tbl>
    <w:p w14:paraId="6668C9C7" w14:textId="77777777" w:rsidR="00B47CBF" w:rsidRDefault="00B47CBF" w:rsidP="00ED0336"/>
    <w:p w14:paraId="5D3D4F21" w14:textId="31EE756C" w:rsidR="00A56192" w:rsidRDefault="00ED0336" w:rsidP="00ED0336">
      <w:r>
        <w:t xml:space="preserve">Step 2: </w:t>
      </w:r>
      <w:r w:rsidR="009A1F43">
        <w:t xml:space="preserve">Run below command to install </w:t>
      </w:r>
      <w:r w:rsidR="000D59CF">
        <w:t xml:space="preserve">and run </w:t>
      </w:r>
      <w:r w:rsidR="009A1F43">
        <w:t>mongodb.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E61F1" w14:paraId="458DB392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30B854" w14:textId="77777777" w:rsidR="00FE61F1" w:rsidRDefault="00FE61F1" w:rsidP="002D5F1A"/>
        </w:tc>
        <w:tc>
          <w:tcPr>
            <w:tcW w:w="4692" w:type="pct"/>
          </w:tcPr>
          <w:p w14:paraId="22CE3297" w14:textId="708402D1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sudo yum install -y mongodb-org</w:t>
            </w:r>
          </w:p>
          <w:p w14:paraId="5B779CAD" w14:textId="050E51B0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sudo cp -r /apps/workspace/MongoDB/mongod.conf /etc/mongod.conf</w:t>
            </w:r>
          </w:p>
          <w:p w14:paraId="16C2802D" w14:textId="6BF0FB16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sudo systemctl start mongod</w:t>
            </w:r>
          </w:p>
          <w:p w14:paraId="4A4B5D89" w14:textId="39827E7B" w:rsidR="00FE61F1" w:rsidRDefault="00FE61F1" w:rsidP="00FE61F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sudo systemctl enable mongod</w:t>
            </w:r>
          </w:p>
          <w:p w14:paraId="7F5045AB" w14:textId="5D9A4640" w:rsidR="00FE61F1" w:rsidRPr="005B76FC" w:rsidRDefault="00FE61F1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$ </w:t>
            </w:r>
            <w:r w:rsidRPr="00FE61F1">
              <w:rPr>
                <w:b/>
              </w:rPr>
              <w:t>mongorestore /apps/workspace/MongoDB/data/</w:t>
            </w:r>
          </w:p>
        </w:tc>
      </w:tr>
    </w:tbl>
    <w:p w14:paraId="336A7E54" w14:textId="03109538" w:rsidR="001273C1" w:rsidRDefault="006229F9">
      <w:pPr>
        <w:pStyle w:val="Heading2"/>
      </w:pPr>
      <w:r>
        <w:t>Uwsgi configuration</w:t>
      </w:r>
      <w:r w:rsidR="00512079">
        <w:t>:</w:t>
      </w:r>
    </w:p>
    <w:p w14:paraId="2E392CAF" w14:textId="6273F6EA" w:rsidR="00360210" w:rsidRDefault="00360210" w:rsidP="00360210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60210" w14:paraId="2613B4AB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ED1F27" w14:textId="77777777" w:rsidR="00360210" w:rsidRDefault="00360210" w:rsidP="002D5F1A"/>
        </w:tc>
        <w:tc>
          <w:tcPr>
            <w:tcW w:w="4692" w:type="pct"/>
          </w:tcPr>
          <w:p w14:paraId="22D0E2CD" w14:textId="30AEA62B" w:rsidR="00360210" w:rsidRPr="00891B5D" w:rsidRDefault="00360210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r>
              <w:rPr>
                <w:b/>
              </w:rPr>
              <w:t>sudo cp /apps/workspace/Uwsgi/uwsgi.service /etc/system</w:t>
            </w:r>
            <w:r w:rsidR="00A3517C">
              <w:rPr>
                <w:b/>
              </w:rPr>
              <w:t>d</w:t>
            </w:r>
            <w:r>
              <w:rPr>
                <w:b/>
              </w:rPr>
              <w:t>/system</w:t>
            </w:r>
            <w:r w:rsidR="00BD2651">
              <w:rPr>
                <w:b/>
              </w:rPr>
              <w:t>/</w:t>
            </w:r>
          </w:p>
          <w:p w14:paraId="42999ED3" w14:textId="3DCC81FE" w:rsidR="00360210" w:rsidRPr="00891B5D" w:rsidRDefault="00360210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r w:rsidR="00CD0E57">
              <w:rPr>
                <w:b/>
              </w:rPr>
              <w:t>sudo systemctl start uwsgi.service</w:t>
            </w:r>
          </w:p>
          <w:p w14:paraId="2AE1735E" w14:textId="44E44434" w:rsidR="00360210" w:rsidRPr="005B76FC" w:rsidRDefault="00360210" w:rsidP="008404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r w:rsidR="00CD0E57">
              <w:rPr>
                <w:b/>
              </w:rPr>
              <w:t>sudo systemctl enable uwsgi.service</w:t>
            </w:r>
          </w:p>
        </w:tc>
      </w:tr>
    </w:tbl>
    <w:p w14:paraId="15D4487A" w14:textId="77777777" w:rsidR="00360210" w:rsidRPr="00360210" w:rsidRDefault="00360210" w:rsidP="00360210"/>
    <w:p w14:paraId="0C8F9125" w14:textId="77777777" w:rsidR="00480515" w:rsidRDefault="00480515">
      <w:pPr>
        <w:pStyle w:val="Heading2"/>
      </w:pPr>
    </w:p>
    <w:p w14:paraId="3A8F67BD" w14:textId="296115D7" w:rsidR="001273C1" w:rsidRDefault="006229F9">
      <w:pPr>
        <w:pStyle w:val="Heading2"/>
      </w:pPr>
      <w:r>
        <w:t>Nginx Configuration</w:t>
      </w:r>
      <w:r w:rsidR="00512079">
        <w:t>:</w:t>
      </w:r>
    </w:p>
    <w:p w14:paraId="696FA83D" w14:textId="77777777" w:rsidR="009D01F2" w:rsidRPr="009D01F2" w:rsidRDefault="009D01F2" w:rsidP="009D01F2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D01F2" w14:paraId="7A50577C" w14:textId="77777777" w:rsidTr="002D5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202A174" w14:textId="77777777" w:rsidR="009D01F2" w:rsidRDefault="009D01F2" w:rsidP="002D5F1A"/>
        </w:tc>
        <w:tc>
          <w:tcPr>
            <w:tcW w:w="4692" w:type="pct"/>
          </w:tcPr>
          <w:p w14:paraId="56CC6A98" w14:textId="77777777" w:rsidR="009D01F2" w:rsidRPr="00891B5D" w:rsidRDefault="009D01F2" w:rsidP="009D0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r>
              <w:rPr>
                <w:b/>
              </w:rPr>
              <w:t>sudo yum install nginx -y</w:t>
            </w:r>
          </w:p>
          <w:p w14:paraId="735BD598" w14:textId="4774D9CF" w:rsidR="009D01F2" w:rsidRPr="00891B5D" w:rsidRDefault="009D01F2" w:rsidP="0068629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r w:rsidR="00977DB0" w:rsidRPr="00977DB0">
              <w:rPr>
                <w:b/>
              </w:rPr>
              <w:t>sudo cp -r /apps/workspace/nginx /etc</w:t>
            </w:r>
          </w:p>
          <w:p w14:paraId="0AAE6F61" w14:textId="251E2DD1" w:rsidR="009D01F2" w:rsidRPr="00891B5D" w:rsidRDefault="009D01F2" w:rsidP="009D0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891B5D">
              <w:rPr>
                <w:b/>
              </w:rPr>
              <w:t xml:space="preserve">$ </w:t>
            </w:r>
            <w:r>
              <w:rPr>
                <w:b/>
              </w:rPr>
              <w:t>sudo systemctl start nginx.service</w:t>
            </w:r>
          </w:p>
          <w:p w14:paraId="60F38C0A" w14:textId="2ADB0AB7" w:rsidR="009D01F2" w:rsidRPr="005B76FC" w:rsidRDefault="009D01F2" w:rsidP="002D5F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1B5D">
              <w:rPr>
                <w:b/>
              </w:rPr>
              <w:t xml:space="preserve">    $ </w:t>
            </w:r>
            <w:r>
              <w:rPr>
                <w:b/>
              </w:rPr>
              <w:t>sudo systemctl enable nginx.service</w:t>
            </w:r>
          </w:p>
        </w:tc>
      </w:tr>
    </w:tbl>
    <w:p w14:paraId="476E049D" w14:textId="77777777" w:rsidR="008245E6" w:rsidRDefault="008245E6" w:rsidP="008245E6">
      <w:pPr>
        <w:pStyle w:val="Heading2"/>
      </w:pPr>
      <w:r>
        <w:t>Maintenance</w:t>
      </w:r>
      <w:r w:rsidR="00512079">
        <w:t>:</w:t>
      </w:r>
    </w:p>
    <w:p w14:paraId="1CCF65D9" w14:textId="77777777" w:rsidR="00685802" w:rsidRDefault="00685802" w:rsidP="008245E6"/>
    <w:p w14:paraId="30849E08" w14:textId="63B2E851" w:rsidR="00685802" w:rsidRDefault="00685802" w:rsidP="008245E6">
      <w:r>
        <w:t>To stop/start the services which are needed to the application, please use below commands:</w:t>
      </w:r>
    </w:p>
    <w:p w14:paraId="224D1BC4" w14:textId="73660BF1" w:rsidR="00685802" w:rsidRDefault="00685802" w:rsidP="00685802">
      <w:pPr>
        <w:pStyle w:val="ListParagraph"/>
        <w:numPr>
          <w:ilvl w:val="0"/>
          <w:numId w:val="29"/>
        </w:numPr>
      </w:pPr>
      <w:r>
        <w:t>sudo systemctl stop/start</w:t>
      </w:r>
      <w:r w:rsidR="00561AAD">
        <w:t>/restart</w:t>
      </w:r>
      <w:r>
        <w:t xml:space="preserve"> uwsgi</w:t>
      </w:r>
    </w:p>
    <w:p w14:paraId="7131294B" w14:textId="6129FB4E" w:rsidR="00685802" w:rsidRDefault="00685802" w:rsidP="00685802">
      <w:pPr>
        <w:pStyle w:val="ListParagraph"/>
        <w:numPr>
          <w:ilvl w:val="0"/>
          <w:numId w:val="29"/>
        </w:numPr>
      </w:pPr>
      <w:r>
        <w:t>sudo systemctl stop/start</w:t>
      </w:r>
      <w:r w:rsidR="00561AAD">
        <w:t>/restart</w:t>
      </w:r>
      <w:r>
        <w:t xml:space="preserve"> nginx</w:t>
      </w:r>
    </w:p>
    <w:p w14:paraId="55BED197" w14:textId="6F6FFD67" w:rsidR="00685802" w:rsidRDefault="00685802" w:rsidP="00685802">
      <w:pPr>
        <w:pStyle w:val="ListParagraph"/>
        <w:numPr>
          <w:ilvl w:val="0"/>
          <w:numId w:val="29"/>
        </w:numPr>
      </w:pPr>
      <w:r>
        <w:t>sudo systemctl stop/start</w:t>
      </w:r>
      <w:r w:rsidR="00561AAD">
        <w:t>/restart</w:t>
      </w:r>
      <w:r>
        <w:t xml:space="preserve"> </w:t>
      </w:r>
      <w:r w:rsidRPr="00685802">
        <w:t>mongod</w:t>
      </w:r>
    </w:p>
    <w:p w14:paraId="4B2D8430" w14:textId="01C7CB71" w:rsidR="00604E36" w:rsidRDefault="00604E36" w:rsidP="00604E36">
      <w:r>
        <w:t>To Verify Status of All Services:</w:t>
      </w:r>
    </w:p>
    <w:p w14:paraId="1F3327F2" w14:textId="2B695481" w:rsidR="00604E36" w:rsidRDefault="00604E36" w:rsidP="00604E36">
      <w:pPr>
        <w:pStyle w:val="ListParagraph"/>
        <w:numPr>
          <w:ilvl w:val="0"/>
          <w:numId w:val="29"/>
        </w:numPr>
      </w:pPr>
      <w:r>
        <w:t xml:space="preserve">sudo systemctl </w:t>
      </w:r>
      <w:r>
        <w:t>status</w:t>
      </w:r>
      <w:r>
        <w:t xml:space="preserve"> uwsgi</w:t>
      </w:r>
      <w:r w:rsidR="00561AAD">
        <w:t xml:space="preserve">    ## to check backend service is active or not</w:t>
      </w:r>
    </w:p>
    <w:p w14:paraId="719566FA" w14:textId="2D356CB3" w:rsidR="00561AAD" w:rsidRDefault="00561AAD" w:rsidP="00561AAD">
      <w:pPr>
        <w:pStyle w:val="ListParagraph"/>
        <w:numPr>
          <w:ilvl w:val="0"/>
          <w:numId w:val="29"/>
        </w:numPr>
      </w:pPr>
      <w:r>
        <w:t xml:space="preserve">sudo systemctl </w:t>
      </w:r>
      <w:r>
        <w:t>status</w:t>
      </w:r>
      <w:r>
        <w:t xml:space="preserve"> </w:t>
      </w:r>
      <w:r>
        <w:t>nginx  ## to check portal is active or not</w:t>
      </w:r>
    </w:p>
    <w:p w14:paraId="198A8177" w14:textId="44B01433" w:rsidR="00561AAD" w:rsidRDefault="00561AAD" w:rsidP="00561AAD">
      <w:pPr>
        <w:pStyle w:val="ListParagraph"/>
        <w:numPr>
          <w:ilvl w:val="0"/>
          <w:numId w:val="29"/>
        </w:numPr>
      </w:pPr>
      <w:r>
        <w:t>sudo systemctl s</w:t>
      </w:r>
      <w:r>
        <w:t>tatus</w:t>
      </w:r>
      <w:r>
        <w:t xml:space="preserve"> </w:t>
      </w:r>
      <w:r>
        <w:t>mongod  ## to check database is active or not</w:t>
      </w:r>
    </w:p>
    <w:p w14:paraId="2700524D" w14:textId="77777777" w:rsidR="008245E6" w:rsidRPr="008245E6" w:rsidRDefault="008245E6" w:rsidP="008245E6">
      <w:pPr>
        <w:pStyle w:val="Heading2"/>
      </w:pPr>
      <w:r>
        <w:t>Troubleshooting</w:t>
      </w:r>
      <w:r w:rsidR="00512079">
        <w:t>:</w:t>
      </w:r>
    </w:p>
    <w:p w14:paraId="52621443" w14:textId="77777777" w:rsidR="008245E6" w:rsidRDefault="008245E6" w:rsidP="008245E6"/>
    <w:p w14:paraId="52484C61" w14:textId="21EC6042" w:rsidR="00836995" w:rsidRDefault="00836995" w:rsidP="008245E6">
      <w:r>
        <w:t xml:space="preserve">For troubleshooting, you can access the logs in below </w:t>
      </w:r>
      <w:r w:rsidR="00D23710">
        <w:t>locations:</w:t>
      </w:r>
    </w:p>
    <w:p w14:paraId="1CF3BBEB" w14:textId="4502C190" w:rsidR="00836995" w:rsidRPr="000724C6" w:rsidRDefault="00836995" w:rsidP="000724C6">
      <w:pPr>
        <w:pStyle w:val="ListParagraph"/>
        <w:numPr>
          <w:ilvl w:val="0"/>
          <w:numId w:val="30"/>
        </w:numPr>
        <w:rPr>
          <w:sz w:val="20"/>
        </w:rPr>
      </w:pPr>
      <w:r w:rsidRPr="000724C6">
        <w:rPr>
          <w:sz w:val="20"/>
        </w:rPr>
        <w:t>Uwsgi logs @ /apps/</w:t>
      </w:r>
      <w:r w:rsidR="000724C6" w:rsidRPr="000724C6">
        <w:rPr>
          <w:sz w:val="20"/>
        </w:rPr>
        <w:t xml:space="preserve"> workspace/SERVICES</w:t>
      </w:r>
      <w:r w:rsidRPr="000724C6">
        <w:rPr>
          <w:sz w:val="20"/>
        </w:rPr>
        <w:t>/log</w:t>
      </w:r>
      <w:r w:rsidR="00072BEE">
        <w:rPr>
          <w:sz w:val="20"/>
        </w:rPr>
        <w:t>/uwsgi.log</w:t>
      </w:r>
    </w:p>
    <w:p w14:paraId="5D7DC56C" w14:textId="76393925" w:rsidR="00604E36" w:rsidRPr="00604E36" w:rsidRDefault="00836995" w:rsidP="00604E36">
      <w:pPr>
        <w:pStyle w:val="ListParagraph"/>
        <w:numPr>
          <w:ilvl w:val="0"/>
          <w:numId w:val="30"/>
        </w:numPr>
        <w:rPr>
          <w:sz w:val="20"/>
        </w:rPr>
      </w:pPr>
      <w:r w:rsidRPr="000724C6">
        <w:rPr>
          <w:sz w:val="20"/>
        </w:rPr>
        <w:t xml:space="preserve">Nginx logs @  /var/log/nginx </w:t>
      </w:r>
    </w:p>
    <w:sectPr w:rsidR="00604E36" w:rsidRPr="00604E36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2E5E1" w14:textId="77777777" w:rsidR="0028517E" w:rsidRDefault="0028517E">
      <w:pPr>
        <w:spacing w:after="0" w:line="240" w:lineRule="auto"/>
      </w:pPr>
      <w:r>
        <w:separator/>
      </w:r>
    </w:p>
  </w:endnote>
  <w:endnote w:type="continuationSeparator" w:id="0">
    <w:p w14:paraId="2EE6458A" w14:textId="77777777" w:rsidR="0028517E" w:rsidRDefault="0028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D04A" w14:textId="77777777" w:rsidR="007939DF" w:rsidRDefault="007939D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C53F9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B7B12" w14:textId="77777777" w:rsidR="0028517E" w:rsidRDefault="0028517E">
      <w:pPr>
        <w:spacing w:after="0" w:line="240" w:lineRule="auto"/>
      </w:pPr>
      <w:r>
        <w:separator/>
      </w:r>
    </w:p>
  </w:footnote>
  <w:footnote w:type="continuationSeparator" w:id="0">
    <w:p w14:paraId="778A3590" w14:textId="77777777" w:rsidR="0028517E" w:rsidRDefault="0028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C0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564C77"/>
    <w:multiLevelType w:val="hybridMultilevel"/>
    <w:tmpl w:val="8A7C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428ED"/>
    <w:multiLevelType w:val="hybridMultilevel"/>
    <w:tmpl w:val="6A36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25C36"/>
    <w:multiLevelType w:val="hybridMultilevel"/>
    <w:tmpl w:val="B62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60EF"/>
    <w:multiLevelType w:val="hybridMultilevel"/>
    <w:tmpl w:val="0708F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DEE"/>
    <w:multiLevelType w:val="hybridMultilevel"/>
    <w:tmpl w:val="B0F0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7362E"/>
    <w:multiLevelType w:val="hybridMultilevel"/>
    <w:tmpl w:val="8588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D24B9"/>
    <w:multiLevelType w:val="hybridMultilevel"/>
    <w:tmpl w:val="173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E73F7"/>
    <w:multiLevelType w:val="hybridMultilevel"/>
    <w:tmpl w:val="5DC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29D3378"/>
    <w:multiLevelType w:val="hybridMultilevel"/>
    <w:tmpl w:val="723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218EB"/>
    <w:multiLevelType w:val="hybridMultilevel"/>
    <w:tmpl w:val="4FC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75042"/>
    <w:multiLevelType w:val="hybridMultilevel"/>
    <w:tmpl w:val="4EC4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2"/>
  </w:num>
  <w:num w:numId="16">
    <w:abstractNumId w:val="21"/>
  </w:num>
  <w:num w:numId="17">
    <w:abstractNumId w:val="18"/>
  </w:num>
  <w:num w:numId="18">
    <w:abstractNumId w:val="16"/>
  </w:num>
  <w:num w:numId="19">
    <w:abstractNumId w:val="20"/>
  </w:num>
  <w:num w:numId="20">
    <w:abstractNumId w:val="17"/>
  </w:num>
  <w:num w:numId="21">
    <w:abstractNumId w:val="18"/>
  </w:num>
  <w:num w:numId="22">
    <w:abstractNumId w:val="18"/>
  </w:num>
  <w:num w:numId="23">
    <w:abstractNumId w:val="19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1"/>
  </w:num>
  <w:num w:numId="29">
    <w:abstractNumId w:val="15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6FC"/>
    <w:rsid w:val="00000382"/>
    <w:rsid w:val="00030434"/>
    <w:rsid w:val="000322BF"/>
    <w:rsid w:val="00042390"/>
    <w:rsid w:val="00054228"/>
    <w:rsid w:val="00055BFB"/>
    <w:rsid w:val="00063CBF"/>
    <w:rsid w:val="00064D66"/>
    <w:rsid w:val="000724C6"/>
    <w:rsid w:val="00072BEE"/>
    <w:rsid w:val="000802EB"/>
    <w:rsid w:val="0009779B"/>
    <w:rsid w:val="000A11CC"/>
    <w:rsid w:val="000C6A97"/>
    <w:rsid w:val="000C7849"/>
    <w:rsid w:val="000D59CF"/>
    <w:rsid w:val="000E697B"/>
    <w:rsid w:val="001122B9"/>
    <w:rsid w:val="00117948"/>
    <w:rsid w:val="00117ED2"/>
    <w:rsid w:val="001238BC"/>
    <w:rsid w:val="001273C1"/>
    <w:rsid w:val="0014486E"/>
    <w:rsid w:val="00154382"/>
    <w:rsid w:val="00173104"/>
    <w:rsid w:val="001C2BDF"/>
    <w:rsid w:val="001C53F9"/>
    <w:rsid w:val="001D52DD"/>
    <w:rsid w:val="001D7D1D"/>
    <w:rsid w:val="002129B0"/>
    <w:rsid w:val="00244724"/>
    <w:rsid w:val="00264D39"/>
    <w:rsid w:val="0026527A"/>
    <w:rsid w:val="00276509"/>
    <w:rsid w:val="0028422E"/>
    <w:rsid w:val="002846AA"/>
    <w:rsid w:val="0028517E"/>
    <w:rsid w:val="00295C0C"/>
    <w:rsid w:val="002A04F7"/>
    <w:rsid w:val="002A3509"/>
    <w:rsid w:val="002A5AE4"/>
    <w:rsid w:val="002B4FA0"/>
    <w:rsid w:val="002C28F6"/>
    <w:rsid w:val="002E52EE"/>
    <w:rsid w:val="003036CF"/>
    <w:rsid w:val="00313B93"/>
    <w:rsid w:val="003262F3"/>
    <w:rsid w:val="00330544"/>
    <w:rsid w:val="003308B0"/>
    <w:rsid w:val="0033509D"/>
    <w:rsid w:val="0033581C"/>
    <w:rsid w:val="00346FDE"/>
    <w:rsid w:val="00351FED"/>
    <w:rsid w:val="00353205"/>
    <w:rsid w:val="00360210"/>
    <w:rsid w:val="0036307B"/>
    <w:rsid w:val="003762EB"/>
    <w:rsid w:val="0038302F"/>
    <w:rsid w:val="003850E2"/>
    <w:rsid w:val="00386778"/>
    <w:rsid w:val="003936D1"/>
    <w:rsid w:val="003B00EA"/>
    <w:rsid w:val="003B243F"/>
    <w:rsid w:val="003B6991"/>
    <w:rsid w:val="003D726A"/>
    <w:rsid w:val="003F6F1A"/>
    <w:rsid w:val="003F7C61"/>
    <w:rsid w:val="00403FA9"/>
    <w:rsid w:val="00411E16"/>
    <w:rsid w:val="004219F8"/>
    <w:rsid w:val="00422468"/>
    <w:rsid w:val="00466F9E"/>
    <w:rsid w:val="00470042"/>
    <w:rsid w:val="0047222E"/>
    <w:rsid w:val="00480515"/>
    <w:rsid w:val="0048193E"/>
    <w:rsid w:val="00482966"/>
    <w:rsid w:val="00487656"/>
    <w:rsid w:val="004A4B7B"/>
    <w:rsid w:val="004B48C3"/>
    <w:rsid w:val="004B5850"/>
    <w:rsid w:val="004C11D9"/>
    <w:rsid w:val="004E5035"/>
    <w:rsid w:val="004F5C8E"/>
    <w:rsid w:val="00511048"/>
    <w:rsid w:val="00512079"/>
    <w:rsid w:val="00517215"/>
    <w:rsid w:val="0054014F"/>
    <w:rsid w:val="00545041"/>
    <w:rsid w:val="00546F5F"/>
    <w:rsid w:val="00561AAD"/>
    <w:rsid w:val="00590B0E"/>
    <w:rsid w:val="0059783E"/>
    <w:rsid w:val="005A4D41"/>
    <w:rsid w:val="005B11DF"/>
    <w:rsid w:val="005B76FC"/>
    <w:rsid w:val="005D502F"/>
    <w:rsid w:val="005F587D"/>
    <w:rsid w:val="005F7C9C"/>
    <w:rsid w:val="006005CB"/>
    <w:rsid w:val="00604E36"/>
    <w:rsid w:val="00611796"/>
    <w:rsid w:val="006229F9"/>
    <w:rsid w:val="0063652C"/>
    <w:rsid w:val="0063723B"/>
    <w:rsid w:val="006440F8"/>
    <w:rsid w:val="00664FA1"/>
    <w:rsid w:val="006677AC"/>
    <w:rsid w:val="00685802"/>
    <w:rsid w:val="00686290"/>
    <w:rsid w:val="00691566"/>
    <w:rsid w:val="006A6F62"/>
    <w:rsid w:val="006A6FF2"/>
    <w:rsid w:val="006C5ECB"/>
    <w:rsid w:val="006C7424"/>
    <w:rsid w:val="006D4A40"/>
    <w:rsid w:val="006E2118"/>
    <w:rsid w:val="006E3551"/>
    <w:rsid w:val="00711464"/>
    <w:rsid w:val="0071603F"/>
    <w:rsid w:val="00722BD7"/>
    <w:rsid w:val="007247A2"/>
    <w:rsid w:val="00741991"/>
    <w:rsid w:val="0075067C"/>
    <w:rsid w:val="00754E73"/>
    <w:rsid w:val="00756048"/>
    <w:rsid w:val="0076017A"/>
    <w:rsid w:val="007672B5"/>
    <w:rsid w:val="0077417D"/>
    <w:rsid w:val="00775BF0"/>
    <w:rsid w:val="007939DF"/>
    <w:rsid w:val="007D672B"/>
    <w:rsid w:val="007D76FC"/>
    <w:rsid w:val="00805667"/>
    <w:rsid w:val="008245E6"/>
    <w:rsid w:val="008321DA"/>
    <w:rsid w:val="00836995"/>
    <w:rsid w:val="0084042C"/>
    <w:rsid w:val="0084271B"/>
    <w:rsid w:val="0084272B"/>
    <w:rsid w:val="008510E1"/>
    <w:rsid w:val="0085178C"/>
    <w:rsid w:val="008517CE"/>
    <w:rsid w:val="0088175F"/>
    <w:rsid w:val="00891B5D"/>
    <w:rsid w:val="0089467E"/>
    <w:rsid w:val="008961F2"/>
    <w:rsid w:val="008C7069"/>
    <w:rsid w:val="008D2A2B"/>
    <w:rsid w:val="008D766E"/>
    <w:rsid w:val="008E09EF"/>
    <w:rsid w:val="008F0E66"/>
    <w:rsid w:val="008F4E62"/>
    <w:rsid w:val="008F5D7E"/>
    <w:rsid w:val="00901079"/>
    <w:rsid w:val="009069AB"/>
    <w:rsid w:val="009145E2"/>
    <w:rsid w:val="00917AA6"/>
    <w:rsid w:val="00920B2F"/>
    <w:rsid w:val="00932185"/>
    <w:rsid w:val="009445BE"/>
    <w:rsid w:val="00953238"/>
    <w:rsid w:val="0095356C"/>
    <w:rsid w:val="009562B7"/>
    <w:rsid w:val="00967727"/>
    <w:rsid w:val="00975855"/>
    <w:rsid w:val="00977DB0"/>
    <w:rsid w:val="00987BCC"/>
    <w:rsid w:val="009A1F43"/>
    <w:rsid w:val="009A3E0F"/>
    <w:rsid w:val="009A5D5F"/>
    <w:rsid w:val="009B5D53"/>
    <w:rsid w:val="009D01F2"/>
    <w:rsid w:val="009D3A1F"/>
    <w:rsid w:val="009E48ED"/>
    <w:rsid w:val="00A012A3"/>
    <w:rsid w:val="00A061AF"/>
    <w:rsid w:val="00A153E9"/>
    <w:rsid w:val="00A22CDC"/>
    <w:rsid w:val="00A3517C"/>
    <w:rsid w:val="00A45373"/>
    <w:rsid w:val="00A56192"/>
    <w:rsid w:val="00A56E9A"/>
    <w:rsid w:val="00A707FF"/>
    <w:rsid w:val="00A97CC8"/>
    <w:rsid w:val="00AA4E06"/>
    <w:rsid w:val="00AA528E"/>
    <w:rsid w:val="00AB131D"/>
    <w:rsid w:val="00AC13D9"/>
    <w:rsid w:val="00AC5EAE"/>
    <w:rsid w:val="00AD1743"/>
    <w:rsid w:val="00AE6EBE"/>
    <w:rsid w:val="00AF452C"/>
    <w:rsid w:val="00B0209E"/>
    <w:rsid w:val="00B13AE2"/>
    <w:rsid w:val="00B3463A"/>
    <w:rsid w:val="00B43D64"/>
    <w:rsid w:val="00B47CBF"/>
    <w:rsid w:val="00B86C65"/>
    <w:rsid w:val="00B91F21"/>
    <w:rsid w:val="00B92040"/>
    <w:rsid w:val="00B958AF"/>
    <w:rsid w:val="00BA7369"/>
    <w:rsid w:val="00BB47CC"/>
    <w:rsid w:val="00BC617C"/>
    <w:rsid w:val="00BD2651"/>
    <w:rsid w:val="00BD3563"/>
    <w:rsid w:val="00BD5495"/>
    <w:rsid w:val="00BE3CD6"/>
    <w:rsid w:val="00BF76A6"/>
    <w:rsid w:val="00C0418D"/>
    <w:rsid w:val="00C11D14"/>
    <w:rsid w:val="00C12515"/>
    <w:rsid w:val="00C16778"/>
    <w:rsid w:val="00C42FD3"/>
    <w:rsid w:val="00C64AAC"/>
    <w:rsid w:val="00C64FF1"/>
    <w:rsid w:val="00C76800"/>
    <w:rsid w:val="00C87760"/>
    <w:rsid w:val="00C87852"/>
    <w:rsid w:val="00CA4298"/>
    <w:rsid w:val="00CC4E29"/>
    <w:rsid w:val="00CC612B"/>
    <w:rsid w:val="00CD0E57"/>
    <w:rsid w:val="00D02C16"/>
    <w:rsid w:val="00D23710"/>
    <w:rsid w:val="00D31D4F"/>
    <w:rsid w:val="00D3636C"/>
    <w:rsid w:val="00D3728D"/>
    <w:rsid w:val="00D5015F"/>
    <w:rsid w:val="00D57409"/>
    <w:rsid w:val="00D6261E"/>
    <w:rsid w:val="00D67026"/>
    <w:rsid w:val="00DA0427"/>
    <w:rsid w:val="00DC1779"/>
    <w:rsid w:val="00DC3026"/>
    <w:rsid w:val="00DD3056"/>
    <w:rsid w:val="00DE6C8A"/>
    <w:rsid w:val="00E00852"/>
    <w:rsid w:val="00E07091"/>
    <w:rsid w:val="00E349CF"/>
    <w:rsid w:val="00E421F1"/>
    <w:rsid w:val="00E42FDC"/>
    <w:rsid w:val="00E5432F"/>
    <w:rsid w:val="00E55D3A"/>
    <w:rsid w:val="00E572B2"/>
    <w:rsid w:val="00E61D82"/>
    <w:rsid w:val="00E70DFD"/>
    <w:rsid w:val="00E86B82"/>
    <w:rsid w:val="00E9360C"/>
    <w:rsid w:val="00EA06FB"/>
    <w:rsid w:val="00EA5563"/>
    <w:rsid w:val="00EB4341"/>
    <w:rsid w:val="00ED0336"/>
    <w:rsid w:val="00F043EB"/>
    <w:rsid w:val="00F31223"/>
    <w:rsid w:val="00F42EAE"/>
    <w:rsid w:val="00F535B0"/>
    <w:rsid w:val="00F813B2"/>
    <w:rsid w:val="00F960D2"/>
    <w:rsid w:val="00F9769D"/>
    <w:rsid w:val="00F976B9"/>
    <w:rsid w:val="00FA71FF"/>
    <w:rsid w:val="00FB2EE0"/>
    <w:rsid w:val="00FB3327"/>
    <w:rsid w:val="00FC68B0"/>
    <w:rsid w:val="00FE61F1"/>
    <w:rsid w:val="00FF0AFB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FD3BB"/>
  <w15:docId w15:val="{024D8E21-E6E7-4F6B-8783-DD7D06DF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041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72B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Grid2-Accent3">
    <w:name w:val="Medium Grid 2 Accent 3"/>
    <w:basedOn w:val="TableNormal"/>
    <w:uiPriority w:val="68"/>
    <w:rsid w:val="00664F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BF2E" w:themeColor="accent3"/>
        <w:left w:val="single" w:sz="8" w:space="0" w:color="F4BF2E" w:themeColor="accent3"/>
        <w:bottom w:val="single" w:sz="8" w:space="0" w:color="F4BF2E" w:themeColor="accent3"/>
        <w:right w:val="single" w:sz="8" w:space="0" w:color="F4BF2E" w:themeColor="accent3"/>
        <w:insideH w:val="single" w:sz="8" w:space="0" w:color="F4BF2E" w:themeColor="accent3"/>
        <w:insideV w:val="single" w:sz="8" w:space="0" w:color="F4BF2E" w:themeColor="accent3"/>
      </w:tblBorders>
    </w:tblPr>
    <w:tcPr>
      <w:shd w:val="clear" w:color="auto" w:fill="FCEE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D5" w:themeFill="accent3" w:themeFillTint="33"/>
      </w:tcPr>
    </w:tblStylePr>
    <w:tblStylePr w:type="band1Vert">
      <w:tblPr/>
      <w:tcPr>
        <w:shd w:val="clear" w:color="auto" w:fill="F9DE96" w:themeFill="accent3" w:themeFillTint="7F"/>
      </w:tcPr>
    </w:tblStylePr>
    <w:tblStylePr w:type="band1Horz">
      <w:tblPr/>
      <w:tcPr>
        <w:tcBorders>
          <w:insideH w:val="single" w:sz="6" w:space="0" w:color="F4BF2E" w:themeColor="accent3"/>
          <w:insideV w:val="single" w:sz="6" w:space="0" w:color="F4BF2E" w:themeColor="accent3"/>
        </w:tcBorders>
        <w:shd w:val="clear" w:color="auto" w:fill="F9DE9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401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7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esSurveyApp/Survey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\Downloads\tf029118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0FB14C9E3D4F93918085C0F9969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B957-6382-46E9-A4D9-B75A95AA43D3}"/>
      </w:docPartPr>
      <w:docPartBody>
        <w:p w:rsidR="009D7225" w:rsidRDefault="00E027A0">
          <w:pPr>
            <w:pStyle w:val="A70FB14C9E3D4F93918085C0F9969DC6"/>
          </w:pPr>
          <w:r>
            <w:t>Your Company</w:t>
          </w:r>
        </w:p>
      </w:docPartBody>
    </w:docPart>
    <w:docPart>
      <w:docPartPr>
        <w:name w:val="95903E690A654C358D37C73ADF876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2079B-4CD7-47FD-8E84-2EBD3F5E7EDE}"/>
      </w:docPartPr>
      <w:docPartBody>
        <w:p w:rsidR="009D7225" w:rsidRDefault="00E027A0">
          <w:pPr>
            <w:pStyle w:val="95903E690A654C358D37C73ADF876769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2FE30B96EFAB4BFD85D1351CE592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C8E1E-48AA-4DA5-A6BB-9C9296B06466}"/>
      </w:docPartPr>
      <w:docPartBody>
        <w:p w:rsidR="009D7225" w:rsidRDefault="00E027A0">
          <w:pPr>
            <w:pStyle w:val="2FE30B96EFAB4BFD85D1351CE592AC6D"/>
          </w:pPr>
          <w:r>
            <w:t>is pleased to submit this proposal for services to support</w:t>
          </w:r>
        </w:p>
      </w:docPartBody>
    </w:docPart>
    <w:docPart>
      <w:docPartPr>
        <w:name w:val="F6F38F8FDACE456F8A5F924AD7C8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8803-D491-4B83-8CF2-A68B6B003EF8}"/>
      </w:docPartPr>
      <w:docPartBody>
        <w:p w:rsidR="009D7225" w:rsidRDefault="00E027A0">
          <w:pPr>
            <w:pStyle w:val="F6F38F8FDACE456F8A5F924AD7C85EE6"/>
          </w:pPr>
          <w:r>
            <w:rPr>
              <w:rStyle w:val="PlaceholderText"/>
            </w:rPr>
            <w:t>Client’s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BCC"/>
    <w:rsid w:val="00053CF6"/>
    <w:rsid w:val="001E69DE"/>
    <w:rsid w:val="00367BA1"/>
    <w:rsid w:val="006D3118"/>
    <w:rsid w:val="009D7225"/>
    <w:rsid w:val="00BD0BCC"/>
    <w:rsid w:val="00D04669"/>
    <w:rsid w:val="00D228D1"/>
    <w:rsid w:val="00D50B6E"/>
    <w:rsid w:val="00E027A0"/>
    <w:rsid w:val="00F6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FB14C9E3D4F93918085C0F9969DC6">
    <w:name w:val="A70FB14C9E3D4F93918085C0F9969DC6"/>
  </w:style>
  <w:style w:type="paragraph" w:customStyle="1" w:styleId="99D90B861FAB45F4B8ABFF7830FAA231">
    <w:name w:val="99D90B861FAB45F4B8ABFF7830FAA231"/>
  </w:style>
  <w:style w:type="paragraph" w:customStyle="1" w:styleId="6FD14FEE865F43DBA2528492DCECF97B">
    <w:name w:val="6FD14FEE865F43DBA2528492DCECF97B"/>
  </w:style>
  <w:style w:type="paragraph" w:customStyle="1" w:styleId="04675319B6D344E1A13F9107D52F247E">
    <w:name w:val="04675319B6D344E1A13F9107D52F247E"/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4A2836DB11354EEEA14D2E80B6F57E06">
    <w:name w:val="4A2836DB11354EEEA14D2E80B6F57E06"/>
  </w:style>
  <w:style w:type="paragraph" w:customStyle="1" w:styleId="8B10E1F2B5124231A6A2E58D9EFAB7C7">
    <w:name w:val="8B10E1F2B5124231A6A2E58D9EFAB7C7"/>
  </w:style>
  <w:style w:type="paragraph" w:customStyle="1" w:styleId="86B37521D6734AAF964FBE92F13F921F">
    <w:name w:val="86B37521D6734AAF964FBE92F13F921F"/>
  </w:style>
  <w:style w:type="paragraph" w:customStyle="1" w:styleId="3499115E37AA4F6CAFD482F61786435D">
    <w:name w:val="3499115E37AA4F6CAFD482F61786435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95903E690A654C358D37C73ADF876769">
    <w:name w:val="95903E690A654C358D37C73ADF876769"/>
  </w:style>
  <w:style w:type="paragraph" w:customStyle="1" w:styleId="2FE30B96EFAB4BFD85D1351CE592AC6D">
    <w:name w:val="2FE30B96EFAB4BFD85D1351CE592AC6D"/>
  </w:style>
  <w:style w:type="paragraph" w:customStyle="1" w:styleId="F6F38F8FDACE456F8A5F924AD7C85EE6">
    <w:name w:val="F6F38F8FDACE456F8A5F924AD7C85EE6"/>
  </w:style>
  <w:style w:type="paragraph" w:customStyle="1" w:styleId="E8297E2AC7964A42A6E052EBD7536D6F">
    <w:name w:val="E8297E2AC7964A42A6E052EBD7536D6F"/>
  </w:style>
  <w:style w:type="paragraph" w:customStyle="1" w:styleId="238A8320FDC94E558CEFAAC050479F52">
    <w:name w:val="238A8320FDC94E558CEFAAC050479F52"/>
  </w:style>
  <w:style w:type="paragraph" w:customStyle="1" w:styleId="A95222AEC2484D8DA3D0A7BDDF97B9DE">
    <w:name w:val="A95222AEC2484D8DA3D0A7BDDF97B9DE"/>
  </w:style>
  <w:style w:type="paragraph" w:customStyle="1" w:styleId="C777526B90C14219A605D37F6AFF02C7">
    <w:name w:val="C777526B90C14219A605D37F6AFF02C7"/>
  </w:style>
  <w:style w:type="paragraph" w:customStyle="1" w:styleId="A6F9338FD4504CE396B722A071F01D59">
    <w:name w:val="A6F9338FD4504CE396B722A071F01D59"/>
  </w:style>
  <w:style w:type="paragraph" w:customStyle="1" w:styleId="719BD747CA0E44A1A307D5594F546D77">
    <w:name w:val="719BD747CA0E44A1A307D5594F546D77"/>
  </w:style>
  <w:style w:type="paragraph" w:customStyle="1" w:styleId="DD1C6B65F15543F1BF521F618352CED4">
    <w:name w:val="DD1C6B65F15543F1BF521F618352CED4"/>
  </w:style>
  <w:style w:type="paragraph" w:customStyle="1" w:styleId="FB551665CD734681869EC7EAFB27BEB4">
    <w:name w:val="FB551665CD734681869EC7EAFB27BEB4"/>
  </w:style>
  <w:style w:type="paragraph" w:customStyle="1" w:styleId="B8B58048D262431EAA84F600D9132E98">
    <w:name w:val="B8B58048D262431EAA84F600D9132E98"/>
  </w:style>
  <w:style w:type="paragraph" w:customStyle="1" w:styleId="40E4A307F40A4B5CA9AC39074A2ED618">
    <w:name w:val="40E4A307F40A4B5CA9AC39074A2ED618"/>
  </w:style>
  <w:style w:type="paragraph" w:customStyle="1" w:styleId="84E1110BB5D5458E8DE851798B7FC75A">
    <w:name w:val="84E1110BB5D5458E8DE851798B7FC75A"/>
  </w:style>
  <w:style w:type="paragraph" w:customStyle="1" w:styleId="1FCB9412E6E74EDAA673AB9B9E1E23A4">
    <w:name w:val="1FCB9412E6E74EDAA673AB9B9E1E23A4"/>
  </w:style>
  <w:style w:type="paragraph" w:customStyle="1" w:styleId="42864F579CF34EFE9B336081895E434B">
    <w:name w:val="42864F579CF34EFE9B336081895E434B"/>
  </w:style>
  <w:style w:type="paragraph" w:customStyle="1" w:styleId="FED4D75092DC48CC9F13AB8DAC748B80">
    <w:name w:val="FED4D75092DC48CC9F13AB8DAC748B80"/>
  </w:style>
  <w:style w:type="paragraph" w:customStyle="1" w:styleId="5CF87D2BC0454D8AB8B549C0FBD1BA5E">
    <w:name w:val="5CF87D2BC0454D8AB8B549C0FBD1BA5E"/>
  </w:style>
  <w:style w:type="paragraph" w:customStyle="1" w:styleId="022164EA1E8A4E68A83528A5E9B97323">
    <w:name w:val="022164EA1E8A4E68A83528A5E9B97323"/>
  </w:style>
  <w:style w:type="paragraph" w:customStyle="1" w:styleId="283430FCA9AF4A1AB3C3FA8D0D8903A5">
    <w:name w:val="283430FCA9AF4A1AB3C3FA8D0D8903A5"/>
  </w:style>
  <w:style w:type="paragraph" w:customStyle="1" w:styleId="4E925BC3DB4342FC8066EB4A501533E8">
    <w:name w:val="4E925BC3DB4342FC8066EB4A501533E8"/>
  </w:style>
  <w:style w:type="paragraph" w:customStyle="1" w:styleId="13B78B0BC34741D195A033E33DC5C04C">
    <w:name w:val="13B78B0BC34741D195A033E33DC5C04C"/>
  </w:style>
  <w:style w:type="paragraph" w:customStyle="1" w:styleId="4E6B6C21B3404839B80C3EA60B007F6C">
    <w:name w:val="4E6B6C21B3404839B80C3EA60B007F6C"/>
  </w:style>
  <w:style w:type="paragraph" w:customStyle="1" w:styleId="009BD0D7BBC14C01BAC0B8003D4C92F2">
    <w:name w:val="009BD0D7BBC14C01BAC0B8003D4C92F2"/>
  </w:style>
  <w:style w:type="paragraph" w:customStyle="1" w:styleId="C0FD783CA30B4A66BEFD1965D66A5789">
    <w:name w:val="C0FD783CA30B4A66BEFD1965D66A5789"/>
  </w:style>
  <w:style w:type="paragraph" w:customStyle="1" w:styleId="D37815E58F9745BC93EADD8FF21A2B46">
    <w:name w:val="D37815E58F9745BC93EADD8FF21A2B46"/>
  </w:style>
  <w:style w:type="paragraph" w:customStyle="1" w:styleId="C91BF8E4C1A74D10A8783492CF33930B">
    <w:name w:val="C91BF8E4C1A74D10A8783492CF33930B"/>
  </w:style>
  <w:style w:type="paragraph" w:customStyle="1" w:styleId="3CFA26EAB3DC4A35BD72F0B6BF4F1652">
    <w:name w:val="3CFA26EAB3DC4A35BD72F0B6BF4F1652"/>
  </w:style>
  <w:style w:type="paragraph" w:customStyle="1" w:styleId="12E6BA0FE859493F8FF586703A14DA00">
    <w:name w:val="12E6BA0FE859493F8FF586703A14DA00"/>
  </w:style>
  <w:style w:type="paragraph" w:customStyle="1" w:styleId="53689823326A47149DD4F6218BE6405C">
    <w:name w:val="53689823326A47149DD4F6218BE6405C"/>
  </w:style>
  <w:style w:type="paragraph" w:customStyle="1" w:styleId="D44C274A67294A41A7C4C2173D1CA4EE">
    <w:name w:val="D44C274A67294A41A7C4C2173D1CA4EE"/>
  </w:style>
  <w:style w:type="paragraph" w:customStyle="1" w:styleId="573AA708DF7547BB9E082CFFE27D7053">
    <w:name w:val="573AA708DF7547BB9E082CFFE27D7053"/>
  </w:style>
  <w:style w:type="paragraph" w:customStyle="1" w:styleId="A2A0B921386646078BF91B5A20D36C85">
    <w:name w:val="A2A0B921386646078BF91B5A20D36C85"/>
  </w:style>
  <w:style w:type="paragraph" w:customStyle="1" w:styleId="E8614C060273418BB3323392C693C1BE">
    <w:name w:val="E8614C060273418BB3323392C693C1BE"/>
  </w:style>
  <w:style w:type="paragraph" w:customStyle="1" w:styleId="28B9E4B54588426DB3B32C4D5A667ECC">
    <w:name w:val="28B9E4B54588426DB3B32C4D5A667ECC"/>
  </w:style>
  <w:style w:type="paragraph" w:customStyle="1" w:styleId="E137EA9003A149D199E7DF141EA74E79">
    <w:name w:val="E137EA9003A149D199E7DF141EA74E79"/>
  </w:style>
  <w:style w:type="paragraph" w:customStyle="1" w:styleId="7A4397D9EA2044C4A7A42D691E445007">
    <w:name w:val="7A4397D9EA2044C4A7A42D691E445007"/>
  </w:style>
  <w:style w:type="paragraph" w:customStyle="1" w:styleId="602FE31E70FA44DD875A8AB1CC3ED0D8">
    <w:name w:val="602FE31E70FA44DD875A8AB1CC3ED0D8"/>
  </w:style>
  <w:style w:type="paragraph" w:customStyle="1" w:styleId="CA216A2235BA47338B93B4BA8C77B814">
    <w:name w:val="CA216A2235BA47338B93B4BA8C77B814"/>
  </w:style>
  <w:style w:type="paragraph" w:customStyle="1" w:styleId="A75E7074BCB44355AE8606E525DC8FA6">
    <w:name w:val="A75E7074BCB44355AE8606E525DC8FA6"/>
  </w:style>
  <w:style w:type="paragraph" w:customStyle="1" w:styleId="65B1F2469CF6410CB8133A8A816A8E3C">
    <w:name w:val="65B1F2469CF6410CB8133A8A816A8E3C"/>
  </w:style>
  <w:style w:type="paragraph" w:customStyle="1" w:styleId="300E3AC3E2BC476792B2399E38587E47">
    <w:name w:val="300E3AC3E2BC476792B2399E38587E47"/>
  </w:style>
  <w:style w:type="paragraph" w:customStyle="1" w:styleId="6F16A7BB2AF049FB897759C1DC3706F1">
    <w:name w:val="6F16A7BB2AF049FB897759C1DC3706F1"/>
  </w:style>
  <w:style w:type="paragraph" w:customStyle="1" w:styleId="CE840B40CFFF4C08B447090F858C873D">
    <w:name w:val="CE840B40CFFF4C08B447090F858C873D"/>
  </w:style>
  <w:style w:type="paragraph" w:customStyle="1" w:styleId="F01E5EFA67464E40A56A08EBD688B390">
    <w:name w:val="F01E5EFA67464E40A56A08EBD688B390"/>
  </w:style>
  <w:style w:type="paragraph" w:customStyle="1" w:styleId="8FB9E7E9B6F04DFF995F84B4F02CD96E">
    <w:name w:val="8FB9E7E9B6F04DFF995F84B4F02CD96E"/>
  </w:style>
  <w:style w:type="paragraph" w:customStyle="1" w:styleId="A47E2EF684C346D5BA63CC31761A3D6A">
    <w:name w:val="A47E2EF684C346D5BA63CC31761A3D6A"/>
  </w:style>
  <w:style w:type="paragraph" w:customStyle="1" w:styleId="380C80ED43B74B4EB70CEA806A8EB754">
    <w:name w:val="380C80ED43B74B4EB70CEA806A8EB754"/>
  </w:style>
  <w:style w:type="paragraph" w:customStyle="1" w:styleId="BF503F9E437143439A88A4D37612CDF3">
    <w:name w:val="BF503F9E437143439A88A4D37612CDF3"/>
  </w:style>
  <w:style w:type="paragraph" w:customStyle="1" w:styleId="C2C4F87C3ABB4EDE864638E0C00A9CA5">
    <w:name w:val="C2C4F87C3ABB4EDE864638E0C00A9CA5"/>
  </w:style>
  <w:style w:type="paragraph" w:customStyle="1" w:styleId="BEBBEC4911D84A48ADF98F0F0FB0109E">
    <w:name w:val="BEBBEC4911D84A48ADF98F0F0FB0109E"/>
  </w:style>
  <w:style w:type="paragraph" w:customStyle="1" w:styleId="E50187F7B00B4D9A9EB01D01D4E4535E">
    <w:name w:val="E50187F7B00B4D9A9EB01D01D4E4535E"/>
  </w:style>
  <w:style w:type="paragraph" w:customStyle="1" w:styleId="6C6C98AC5D46479BB70E4BCC38583D2F">
    <w:name w:val="6C6C98AC5D46479BB70E4BCC38583D2F"/>
  </w:style>
  <w:style w:type="paragraph" w:customStyle="1" w:styleId="AB3D7974BE2F4192BFA14DAA5B54A2F6">
    <w:name w:val="AB3D7974BE2F4192BFA14DAA5B54A2F6"/>
  </w:style>
  <w:style w:type="paragraph" w:customStyle="1" w:styleId="7D75515D8172442C931D2FB708C456B8">
    <w:name w:val="7D75515D8172442C931D2FB708C456B8"/>
  </w:style>
  <w:style w:type="paragraph" w:customStyle="1" w:styleId="018650F21B024C6A9FA3B94E559B87D8">
    <w:name w:val="018650F21B024C6A9FA3B94E559B87D8"/>
  </w:style>
  <w:style w:type="paragraph" w:customStyle="1" w:styleId="961D6550EE28474D9ED1F1ED1E0AFFB8">
    <w:name w:val="961D6550EE28474D9ED1F1ED1E0AFFB8"/>
  </w:style>
  <w:style w:type="paragraph" w:customStyle="1" w:styleId="8A1F509C7A7A43CF90E58EF342C7A819">
    <w:name w:val="8A1F509C7A7A43CF90E58EF342C7A819"/>
  </w:style>
  <w:style w:type="paragraph" w:customStyle="1" w:styleId="1FF239FF603044CCB652A4BB9B4DFEE8">
    <w:name w:val="1FF239FF603044CCB652A4BB9B4DFEE8"/>
  </w:style>
  <w:style w:type="paragraph" w:customStyle="1" w:styleId="D405E170F68D490DB260FB26F10EDF2B">
    <w:name w:val="D405E170F68D490DB260FB26F10EDF2B"/>
  </w:style>
  <w:style w:type="paragraph" w:customStyle="1" w:styleId="4BBC5D1BA2834C25BE553F6F54FEB9F5">
    <w:name w:val="4BBC5D1BA2834C25BE553F6F54FEB9F5"/>
  </w:style>
  <w:style w:type="paragraph" w:customStyle="1" w:styleId="511DBBE91CDB42E9B5E6591086D2EB8C">
    <w:name w:val="511DBBE91CDB42E9B5E6591086D2EB8C"/>
  </w:style>
  <w:style w:type="paragraph" w:customStyle="1" w:styleId="E555E54338CE48BF9134E74FF774B3E6">
    <w:name w:val="E555E54338CE48BF9134E74FF774B3E6"/>
  </w:style>
  <w:style w:type="paragraph" w:customStyle="1" w:styleId="07FB01360DE9434BA91E9B6A54981F18">
    <w:name w:val="07FB01360DE9434BA91E9B6A54981F18"/>
  </w:style>
  <w:style w:type="paragraph" w:customStyle="1" w:styleId="FB07DD7C5D7D4D51903BD12CEEDA9FE7">
    <w:name w:val="FB07DD7C5D7D4D51903BD12CEEDA9FE7"/>
  </w:style>
  <w:style w:type="paragraph" w:customStyle="1" w:styleId="69EAAB5EA0B34ED1A680EDBA426E5235">
    <w:name w:val="69EAAB5EA0B34ED1A680EDBA426E5235"/>
  </w:style>
  <w:style w:type="paragraph" w:customStyle="1" w:styleId="FEEF98DC5622485BB0D75043179CA290">
    <w:name w:val="FEEF98DC5622485BB0D75043179CA290"/>
  </w:style>
  <w:style w:type="paragraph" w:customStyle="1" w:styleId="B10115C5A0494FA3AE9A4536D0C8C59B">
    <w:name w:val="B10115C5A0494FA3AE9A4536D0C8C59B"/>
  </w:style>
  <w:style w:type="paragraph" w:customStyle="1" w:styleId="E19956C7F27842939164B1DE1BF9BA34">
    <w:name w:val="E19956C7F27842939164B1DE1BF9BA34"/>
  </w:style>
  <w:style w:type="paragraph" w:customStyle="1" w:styleId="A66D31D38C1B4B03AEFF82C01B19863A">
    <w:name w:val="A66D31D38C1B4B03AEFF82C01B19863A"/>
  </w:style>
  <w:style w:type="paragraph" w:customStyle="1" w:styleId="2984550613C04B0097B8D75D5F023BF8">
    <w:name w:val="2984550613C04B0097B8D75D5F023BF8"/>
  </w:style>
  <w:style w:type="paragraph" w:customStyle="1" w:styleId="DE32AE7F40784FCE81989E52EE84E87A">
    <w:name w:val="DE32AE7F40784FCE81989E52EE84E87A"/>
  </w:style>
  <w:style w:type="paragraph" w:customStyle="1" w:styleId="7FAA27C4E043401AAD757642FC9F4F1D">
    <w:name w:val="7FAA27C4E043401AAD757642FC9F4F1D"/>
  </w:style>
  <w:style w:type="paragraph" w:customStyle="1" w:styleId="7F0D5821D1BC42728525A0BD331FFFC1">
    <w:name w:val="7F0D5821D1BC42728525A0BD331FFFC1"/>
  </w:style>
  <w:style w:type="paragraph" w:customStyle="1" w:styleId="620D07B17ECA45A48855D6547D2CFC96">
    <w:name w:val="620D07B17ECA45A48855D6547D2CFC96"/>
  </w:style>
  <w:style w:type="paragraph" w:customStyle="1" w:styleId="01FAC96FB62646E194638BB429926A0E">
    <w:name w:val="01FAC96FB62646E194638BB429926A0E"/>
  </w:style>
  <w:style w:type="paragraph" w:customStyle="1" w:styleId="DD943A1829754D6A9047D08D26DAEE3D">
    <w:name w:val="DD943A1829754D6A9047D08D26DAEE3D"/>
  </w:style>
  <w:style w:type="paragraph" w:customStyle="1" w:styleId="206BD7C0E1534BF18610AECBBACB02C8">
    <w:name w:val="206BD7C0E1534BF18610AECBBACB02C8"/>
  </w:style>
  <w:style w:type="paragraph" w:customStyle="1" w:styleId="D3E08F1386B94FF7AD42F2B5660586CB">
    <w:name w:val="D3E08F1386B94FF7AD42F2B5660586CB"/>
  </w:style>
  <w:style w:type="paragraph" w:customStyle="1" w:styleId="55249675DDB742C5A1DB5C6E731BB45D">
    <w:name w:val="55249675DDB742C5A1DB5C6E731BB45D"/>
  </w:style>
  <w:style w:type="paragraph" w:customStyle="1" w:styleId="55F32D3FA43F4C0AB1C56817FD9C6F96">
    <w:name w:val="55F32D3FA43F4C0AB1C56817FD9C6F96"/>
  </w:style>
  <w:style w:type="paragraph" w:customStyle="1" w:styleId="0E0FD8E8F0E441CFB742B8B236F30C07">
    <w:name w:val="0E0FD8E8F0E441CFB742B8B236F30C07"/>
  </w:style>
  <w:style w:type="paragraph" w:customStyle="1" w:styleId="8B67F01CD5194E22BEFF34813F8A075A">
    <w:name w:val="8B67F01CD5194E22BEFF34813F8A075A"/>
  </w:style>
  <w:style w:type="paragraph" w:customStyle="1" w:styleId="3DDF5F443D4F4B54856EA855C3980A64">
    <w:name w:val="3DDF5F443D4F4B54856EA855C3980A64"/>
  </w:style>
  <w:style w:type="paragraph" w:customStyle="1" w:styleId="3F19C84D8942423BB9F0DBF226919134">
    <w:name w:val="3F19C84D8942423BB9F0DBF226919134"/>
  </w:style>
  <w:style w:type="paragraph" w:customStyle="1" w:styleId="EE65557E02D64C56BFCBA7A6381D935E">
    <w:name w:val="EE65557E02D64C56BFCBA7A6381D935E"/>
  </w:style>
  <w:style w:type="paragraph" w:customStyle="1" w:styleId="94228A5E214E4C50A986995F3BA6A58F">
    <w:name w:val="94228A5E214E4C50A986995F3BA6A58F"/>
  </w:style>
  <w:style w:type="paragraph" w:customStyle="1" w:styleId="C13B50574B6B4926AA1CDABD06F86084">
    <w:name w:val="C13B50574B6B4926AA1CDABD06F86084"/>
  </w:style>
  <w:style w:type="paragraph" w:customStyle="1" w:styleId="75C983AC5E4C46B896A6F03D0D40B860">
    <w:name w:val="75C983AC5E4C46B896A6F03D0D40B860"/>
  </w:style>
  <w:style w:type="paragraph" w:customStyle="1" w:styleId="AB1B33FFA7D344A4A789B82432F3C4A7">
    <w:name w:val="AB1B33FFA7D344A4A789B82432F3C4A7"/>
  </w:style>
  <w:style w:type="paragraph" w:customStyle="1" w:styleId="4BB2A3586CB140028EF6242834E6C022">
    <w:name w:val="4BB2A3586CB140028EF6242834E6C022"/>
  </w:style>
  <w:style w:type="paragraph" w:customStyle="1" w:styleId="65899FD3E46B4EA1A21782AB087775BD">
    <w:name w:val="65899FD3E46B4EA1A21782AB087775BD"/>
  </w:style>
  <w:style w:type="paragraph" w:customStyle="1" w:styleId="8146420791294E12888420F447352BF7">
    <w:name w:val="8146420791294E12888420F447352BF7"/>
  </w:style>
  <w:style w:type="paragraph" w:customStyle="1" w:styleId="A80F001882E64DCC9D22B50DD0BD9F06">
    <w:name w:val="A80F001882E64DCC9D22B50DD0BD9F06"/>
  </w:style>
  <w:style w:type="paragraph" w:customStyle="1" w:styleId="C97D30D48A434F33B792D2A547EAFCEE">
    <w:name w:val="C97D30D48A434F33B792D2A547EAFCEE"/>
  </w:style>
  <w:style w:type="paragraph" w:customStyle="1" w:styleId="DF02F755276E496A8C8DB127BBF6FB3B">
    <w:name w:val="DF02F755276E496A8C8DB127BBF6FB3B"/>
  </w:style>
  <w:style w:type="paragraph" w:customStyle="1" w:styleId="5F4F136D126D4BE2B931A77D91E8B662">
    <w:name w:val="5F4F136D126D4BE2B931A77D91E8B662"/>
  </w:style>
  <w:style w:type="paragraph" w:customStyle="1" w:styleId="0C844AF694A84325A3B08D6EE2AF229D">
    <w:name w:val="0C844AF694A84325A3B08D6EE2AF229D"/>
  </w:style>
  <w:style w:type="paragraph" w:customStyle="1" w:styleId="09E6B2EDB30945B8A188D05DBB7246B4">
    <w:name w:val="09E6B2EDB30945B8A188D05DBB7246B4"/>
  </w:style>
  <w:style w:type="paragraph" w:customStyle="1" w:styleId="519F14B087ED41568DB0FDA381B4DE88">
    <w:name w:val="519F14B087ED41568DB0FDA381B4DE88"/>
  </w:style>
  <w:style w:type="paragraph" w:customStyle="1" w:styleId="8BE586BC674E4F01A1CCFF41558572E1">
    <w:name w:val="8BE586BC674E4F01A1CCFF41558572E1"/>
  </w:style>
  <w:style w:type="paragraph" w:customStyle="1" w:styleId="64C469FFD5124E588936D37A3B9AE47B">
    <w:name w:val="64C469FFD5124E588936D37A3B9AE47B"/>
  </w:style>
  <w:style w:type="paragraph" w:customStyle="1" w:styleId="56C36B49AF804CAFA3A524E49379AC97">
    <w:name w:val="56C36B49AF804CAFA3A524E49379AC97"/>
  </w:style>
  <w:style w:type="paragraph" w:customStyle="1" w:styleId="1D0491B87DFC40178C3A60A307835D54">
    <w:name w:val="1D0491B87DFC40178C3A60A307835D54"/>
  </w:style>
  <w:style w:type="paragraph" w:customStyle="1" w:styleId="C4F4DF4277F74CBB86E0B65909B3E6D5">
    <w:name w:val="C4F4DF4277F74CBB86E0B65909B3E6D5"/>
  </w:style>
  <w:style w:type="paragraph" w:customStyle="1" w:styleId="310ED22F84124F3BBBF6859EE5267422">
    <w:name w:val="310ED22F84124F3BBBF6859EE5267422"/>
  </w:style>
  <w:style w:type="paragraph" w:customStyle="1" w:styleId="204CCF72B2C949CD93ACCD33DBA9AA63">
    <w:name w:val="204CCF72B2C949CD93ACCD33DBA9AA63"/>
  </w:style>
  <w:style w:type="paragraph" w:customStyle="1" w:styleId="75C0B6D53E524AA0BFE81287EF271BFB">
    <w:name w:val="75C0B6D53E524AA0BFE81287EF271BFB"/>
  </w:style>
  <w:style w:type="paragraph" w:customStyle="1" w:styleId="4ABA837D19B146FCA2D18F7E48CDD9F4">
    <w:name w:val="4ABA837D19B146FCA2D18F7E48CDD9F4"/>
  </w:style>
  <w:style w:type="paragraph" w:customStyle="1" w:styleId="AB5E85090DE84E3487D2C816EBD71E14">
    <w:name w:val="AB5E85090DE84E3487D2C816EBD71E14"/>
  </w:style>
  <w:style w:type="paragraph" w:customStyle="1" w:styleId="A0A0AF30FE8C4326B6079C6B62E5BDCC">
    <w:name w:val="A0A0AF30FE8C4326B6079C6B62E5BDCC"/>
  </w:style>
  <w:style w:type="paragraph" w:customStyle="1" w:styleId="210EE40220E849109CED43A790D60C69">
    <w:name w:val="210EE40220E849109CED43A790D60C69"/>
  </w:style>
  <w:style w:type="paragraph" w:customStyle="1" w:styleId="5AF3C94E4E0047A88DB81EC67A90E71F">
    <w:name w:val="5AF3C94E4E0047A88DB81EC67A90E71F"/>
  </w:style>
  <w:style w:type="paragraph" w:customStyle="1" w:styleId="84359545DC39449F87C4F7ACD96CD7A3">
    <w:name w:val="84359545DC39449F87C4F7ACD96CD7A3"/>
  </w:style>
  <w:style w:type="paragraph" w:customStyle="1" w:styleId="3CF7E2E4B24D4C9992E1E2B5806D4513">
    <w:name w:val="3CF7E2E4B24D4C9992E1E2B5806D4513"/>
  </w:style>
  <w:style w:type="paragraph" w:customStyle="1" w:styleId="9D74E299B3D047DFAD541E95DDDDA6CC">
    <w:name w:val="9D74E299B3D047DFAD541E95DDDDA6CC"/>
  </w:style>
  <w:style w:type="paragraph" w:customStyle="1" w:styleId="B6B8DB3BE1614D8FB3F31596301653EC">
    <w:name w:val="B6B8DB3BE1614D8FB3F31596301653EC"/>
  </w:style>
  <w:style w:type="paragraph" w:customStyle="1" w:styleId="A8C5941FE4D447B7ABAD02625F8658D5">
    <w:name w:val="A8C5941FE4D447B7ABAD02625F8658D5"/>
  </w:style>
  <w:style w:type="paragraph" w:customStyle="1" w:styleId="61374A5E4107494A829C218577F52AD6">
    <w:name w:val="61374A5E4107494A829C218577F52AD6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0E7D8549FF3A46BCBC2484812C911BB6">
    <w:name w:val="0E7D8549FF3A46BCBC2484812C911BB6"/>
  </w:style>
  <w:style w:type="paragraph" w:customStyle="1" w:styleId="2E5DBF4FB30E4F5C8FC42E8FC9195878">
    <w:name w:val="2E5DBF4FB30E4F5C8FC42E8FC9195878"/>
  </w:style>
  <w:style w:type="paragraph" w:customStyle="1" w:styleId="C33220DF033D4AEE973FE703BC37AA2D">
    <w:name w:val="C33220DF033D4AEE973FE703BC37AA2D"/>
  </w:style>
  <w:style w:type="paragraph" w:customStyle="1" w:styleId="B2356F1F07F94496B372613010DD5866">
    <w:name w:val="B2356F1F07F94496B372613010DD5866"/>
  </w:style>
  <w:style w:type="paragraph" w:customStyle="1" w:styleId="6696238AAD86429C80F09611943D6289">
    <w:name w:val="6696238AAD86429C80F09611943D6289"/>
  </w:style>
  <w:style w:type="paragraph" w:customStyle="1" w:styleId="FD3C8C8AE8D24D2B8280FE75D416FD0B">
    <w:name w:val="FD3C8C8AE8D24D2B8280FE75D416FD0B"/>
  </w:style>
  <w:style w:type="paragraph" w:customStyle="1" w:styleId="6F9357E0A3014D7A983EF46AE745980F">
    <w:name w:val="6F9357E0A3014D7A983EF46AE745980F"/>
  </w:style>
  <w:style w:type="paragraph" w:customStyle="1" w:styleId="10923B24617E4167A0E5DE1557B27BF4">
    <w:name w:val="10923B24617E4167A0E5DE1557B27BF4"/>
  </w:style>
  <w:style w:type="paragraph" w:customStyle="1" w:styleId="D78F8CD1B46140D9B0EF0ECF52CC6DCC">
    <w:name w:val="D78F8CD1B46140D9B0EF0ECF52CC6DCC"/>
  </w:style>
  <w:style w:type="paragraph" w:customStyle="1" w:styleId="22DF7F8EBE4A4BFF8346B79653F13B2E">
    <w:name w:val="22DF7F8EBE4A4BFF8346B79653F13B2E"/>
  </w:style>
  <w:style w:type="paragraph" w:customStyle="1" w:styleId="042779C3CCF54F6D8FCB50895AFB8024">
    <w:name w:val="042779C3CCF54F6D8FCB50895AFB8024"/>
  </w:style>
  <w:style w:type="paragraph" w:customStyle="1" w:styleId="DD28247A43084231B548473E645D329E">
    <w:name w:val="DD28247A43084231B548473E645D329E"/>
  </w:style>
  <w:style w:type="paragraph" w:customStyle="1" w:styleId="6EB2CC7EABD0445080C838066D25762E">
    <w:name w:val="6EB2CC7EABD0445080C838066D25762E"/>
  </w:style>
  <w:style w:type="paragraph" w:customStyle="1" w:styleId="E71166CA0ED648B7837BE06C704886F7">
    <w:name w:val="E71166CA0ED648B7837BE06C704886F7"/>
  </w:style>
  <w:style w:type="paragraph" w:customStyle="1" w:styleId="BFFC5E282302427FA504BADBD64BA266">
    <w:name w:val="BFFC5E282302427FA504BADBD64BA266"/>
  </w:style>
  <w:style w:type="paragraph" w:customStyle="1" w:styleId="971D8FC4F4DD42958C19C8CDFC825145">
    <w:name w:val="971D8FC4F4DD42958C19C8CDFC825145"/>
  </w:style>
  <w:style w:type="paragraph" w:customStyle="1" w:styleId="A158ED55D0C941B39E6D8BEC08CB5FC9">
    <w:name w:val="A158ED55D0C941B39E6D8BEC08CB5FC9"/>
  </w:style>
  <w:style w:type="paragraph" w:customStyle="1" w:styleId="A90EFFDBDC614F5EB78521588C214C28">
    <w:name w:val="A90EFFDBDC614F5EB78521588C214C28"/>
  </w:style>
  <w:style w:type="paragraph" w:customStyle="1" w:styleId="FC193C57129E494186682F445A345C2D">
    <w:name w:val="FC193C57129E494186682F445A345C2D"/>
  </w:style>
  <w:style w:type="paragraph" w:customStyle="1" w:styleId="2DACE7D2E96F4881A063F52E616BA8E1">
    <w:name w:val="2DACE7D2E96F4881A063F52E616BA8E1"/>
  </w:style>
  <w:style w:type="paragraph" w:customStyle="1" w:styleId="E892135F2873491CB532EA2A01ABFA8C">
    <w:name w:val="E892135F2873491CB532EA2A01ABFA8C"/>
  </w:style>
  <w:style w:type="paragraph" w:customStyle="1" w:styleId="2BA0BE36CF1C4475AC56ED7D6CE08A58">
    <w:name w:val="2BA0BE36CF1C4475AC56ED7D6CE08A58"/>
  </w:style>
  <w:style w:type="paragraph" w:customStyle="1" w:styleId="C3D382113F63455CB1E39C35947CFE9A">
    <w:name w:val="C3D382113F63455CB1E39C35947CFE9A"/>
  </w:style>
  <w:style w:type="paragraph" w:customStyle="1" w:styleId="5548E7C28CFA4F53830AD4AEA5FD8D84">
    <w:name w:val="5548E7C28CFA4F53830AD4AEA5FD8D84"/>
  </w:style>
  <w:style w:type="paragraph" w:customStyle="1" w:styleId="2D0041EAEEEB4C9CAD0E75FEB4F1CCA8">
    <w:name w:val="2D0041EAEEEB4C9CAD0E75FEB4F1CCA8"/>
  </w:style>
  <w:style w:type="paragraph" w:customStyle="1" w:styleId="B1B4ADF098664DDFBA6F3AD84667F0BD">
    <w:name w:val="B1B4ADF098664DDFBA6F3AD84667F0BD"/>
  </w:style>
  <w:style w:type="paragraph" w:customStyle="1" w:styleId="D9AE8EB0AC0F44C798D89F9A47CE600E">
    <w:name w:val="D9AE8EB0AC0F44C798D89F9A47CE600E"/>
  </w:style>
  <w:style w:type="paragraph" w:customStyle="1" w:styleId="C82C7113DFCA4581A223369E0BF3678B">
    <w:name w:val="C82C7113DFCA4581A223369E0BF3678B"/>
  </w:style>
  <w:style w:type="paragraph" w:customStyle="1" w:styleId="3DDA3E04F3F44C4F9E795A41856801FF">
    <w:name w:val="3DDA3E04F3F44C4F9E795A41856801FF"/>
  </w:style>
  <w:style w:type="paragraph" w:customStyle="1" w:styleId="D7AE05FD012045DDA3813ACCEE9CFC96">
    <w:name w:val="D7AE05FD012045DDA3813ACCEE9CFC96"/>
  </w:style>
  <w:style w:type="paragraph" w:customStyle="1" w:styleId="4AB882514E8B4669A8C38626517A3B2C">
    <w:name w:val="4AB882514E8B4669A8C38626517A3B2C"/>
  </w:style>
  <w:style w:type="paragraph" w:customStyle="1" w:styleId="06F2102468FE4E3AB8DA69564149DE9F">
    <w:name w:val="06F2102468FE4E3AB8DA69564149DE9F"/>
  </w:style>
  <w:style w:type="paragraph" w:customStyle="1" w:styleId="29D16151A1D8485987A8B087D0D2195D">
    <w:name w:val="29D16151A1D8485987A8B087D0D2195D"/>
  </w:style>
  <w:style w:type="paragraph" w:customStyle="1" w:styleId="7F211467875D433EA40B8292FAE4A27A">
    <w:name w:val="7F211467875D433EA40B8292FAE4A27A"/>
  </w:style>
  <w:style w:type="paragraph" w:customStyle="1" w:styleId="5FC1702591ED46EFA8D37C57181DCD95">
    <w:name w:val="5FC1702591ED46EFA8D37C57181DCD95"/>
  </w:style>
  <w:style w:type="paragraph" w:customStyle="1" w:styleId="CE13F3D7774148DE94687102F2D6310E">
    <w:name w:val="CE13F3D7774148DE94687102F2D6310E"/>
  </w:style>
  <w:style w:type="paragraph" w:customStyle="1" w:styleId="816D26E8F84C4BEE8215B091D66A6242">
    <w:name w:val="816D26E8F84C4BEE8215B091D66A6242"/>
  </w:style>
  <w:style w:type="paragraph" w:customStyle="1" w:styleId="CBD42DBB597C47729D10F72F9F2A4583">
    <w:name w:val="CBD42DBB597C47729D10F72F9F2A4583"/>
  </w:style>
  <w:style w:type="paragraph" w:customStyle="1" w:styleId="C80BF8D862F44395B8052E64F23A29A5">
    <w:name w:val="C80BF8D862F44395B8052E64F23A29A5"/>
  </w:style>
  <w:style w:type="paragraph" w:customStyle="1" w:styleId="CCFFDED73A31408E8E7DFDC60D116F23">
    <w:name w:val="CCFFDED73A31408E8E7DFDC60D116F23"/>
  </w:style>
  <w:style w:type="paragraph" w:customStyle="1" w:styleId="CFAC5DA9A347488AAABFA98D358DA1F5">
    <w:name w:val="CFAC5DA9A347488AAABFA98D358DA1F5"/>
  </w:style>
  <w:style w:type="paragraph" w:customStyle="1" w:styleId="6447865FD88C4CAB8C5BC1D8D2856A6D">
    <w:name w:val="6447865FD88C4CAB8C5BC1D8D2856A6D"/>
  </w:style>
  <w:style w:type="paragraph" w:customStyle="1" w:styleId="D148C126B666499B8D2EA2A56BB94856">
    <w:name w:val="D148C126B666499B8D2EA2A56BB94856"/>
  </w:style>
  <w:style w:type="paragraph" w:customStyle="1" w:styleId="A8912CA1FA57481690BB369BE07B748E">
    <w:name w:val="A8912CA1FA57481690BB369BE07B748E"/>
  </w:style>
  <w:style w:type="paragraph" w:customStyle="1" w:styleId="D7875EC041CB42F09B834A1402BE3363">
    <w:name w:val="D7875EC041CB42F09B834A1402BE3363"/>
  </w:style>
  <w:style w:type="paragraph" w:customStyle="1" w:styleId="E5081AB19F35424D982F4FD9466181A2">
    <w:name w:val="E5081AB19F35424D982F4FD9466181A2"/>
  </w:style>
  <w:style w:type="paragraph" w:customStyle="1" w:styleId="591917CE13934777BE5CBFA15A3ADA6E">
    <w:name w:val="591917CE13934777BE5CBFA15A3ADA6E"/>
  </w:style>
  <w:style w:type="paragraph" w:customStyle="1" w:styleId="6D16DAB7AA3840BF95B0F2687F944FFC">
    <w:name w:val="6D16DAB7AA3840BF95B0F2687F944FFC"/>
  </w:style>
  <w:style w:type="paragraph" w:customStyle="1" w:styleId="83139D7CD7044D09A18EB0BBF03CCDE8">
    <w:name w:val="83139D7CD7044D09A18EB0BBF03CCDE8"/>
  </w:style>
  <w:style w:type="paragraph" w:customStyle="1" w:styleId="D3649021B20C456598727A5858428363">
    <w:name w:val="D3649021B20C456598727A5858428363"/>
  </w:style>
  <w:style w:type="paragraph" w:customStyle="1" w:styleId="AFBEFF2A8BBD477C900870435DD32C3B">
    <w:name w:val="AFBEFF2A8BBD477C900870435DD32C3B"/>
  </w:style>
  <w:style w:type="paragraph" w:customStyle="1" w:styleId="E24A1139B54D40488E51DF8332A72F10">
    <w:name w:val="E24A1139B54D40488E51DF8332A72F10"/>
  </w:style>
  <w:style w:type="paragraph" w:customStyle="1" w:styleId="BF9B90176FD249E7A87CBD3D746ED8B4">
    <w:name w:val="BF9B90176FD249E7A87CBD3D746ED8B4"/>
  </w:style>
  <w:style w:type="paragraph" w:customStyle="1" w:styleId="56234AB6F0B04D40901FBEDA4341B4D0">
    <w:name w:val="56234AB6F0B04D40901FBEDA4341B4D0"/>
    <w:rsid w:val="00BD0BCC"/>
  </w:style>
  <w:style w:type="paragraph" w:customStyle="1" w:styleId="6A5E970DB10A4A70BFB89945382481CA">
    <w:name w:val="6A5E970DB10A4A70BFB89945382481CA"/>
    <w:rsid w:val="00BD0BCC"/>
  </w:style>
  <w:style w:type="paragraph" w:customStyle="1" w:styleId="EADC8A718CAA4185B5CF178DAA8AEC33">
    <w:name w:val="EADC8A718CAA4185B5CF178DAA8AEC33"/>
    <w:rsid w:val="00BD0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tf02911896</Template>
  <TotalTime>722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ITH-Resilience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Perugu</dc:creator>
  <cp:lastModifiedBy>Vignesh</cp:lastModifiedBy>
  <cp:revision>414</cp:revision>
  <dcterms:created xsi:type="dcterms:W3CDTF">2019-09-28T19:07:00Z</dcterms:created>
  <dcterms:modified xsi:type="dcterms:W3CDTF">2019-12-13T13:24:00Z</dcterms:modified>
  <cp:contentStatus>RESILIENCE SURVEY APPLICATION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